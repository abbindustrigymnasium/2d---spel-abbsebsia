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8AA1C" w14:textId="5CC70E72" w:rsidR="00C6554A" w:rsidRPr="008B5277" w:rsidRDefault="00CF1873" w:rsidP="00C6554A">
      <w:pPr>
        <w:pStyle w:val="Foto"/>
      </w:pPr>
      <w:r>
        <w:rPr>
          <w:noProof/>
        </w:rPr>
        <w:drawing>
          <wp:inline distT="0" distB="0" distL="0" distR="0" wp14:anchorId="5B8204BA" wp14:editId="68FE1A83">
            <wp:extent cx="5274310" cy="2909570"/>
            <wp:effectExtent l="0" t="0" r="2540" b="508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DF79" w14:textId="3841E616" w:rsidR="00C6554A" w:rsidRPr="007B7F34" w:rsidRDefault="00ED0A92" w:rsidP="00C6554A">
      <w:pPr>
        <w:pStyle w:val="Title"/>
        <w:rPr>
          <w:lang w:val="en-CA"/>
        </w:rPr>
      </w:pPr>
      <w:proofErr w:type="spellStart"/>
      <w:r>
        <w:rPr>
          <w:lang w:val="en-CA"/>
        </w:rPr>
        <w:t>Unity</w:t>
      </w:r>
      <w:proofErr w:type="spellEnd"/>
      <w:r>
        <w:rPr>
          <w:lang w:val="en-CA"/>
        </w:rPr>
        <w:t xml:space="preserve"> </w:t>
      </w:r>
      <w:r w:rsidR="00CF1873">
        <w:rPr>
          <w:lang w:val="en-CA"/>
        </w:rPr>
        <w:t xml:space="preserve">2d </w:t>
      </w:r>
      <w:proofErr w:type="spellStart"/>
      <w:r>
        <w:rPr>
          <w:lang w:val="en-CA"/>
        </w:rPr>
        <w:t>spel</w:t>
      </w:r>
      <w:proofErr w:type="spellEnd"/>
    </w:p>
    <w:p w14:paraId="2943DCA1" w14:textId="1A6AE8E8" w:rsidR="00C6554A" w:rsidRPr="007B7F34" w:rsidRDefault="00C6554A" w:rsidP="00C6554A">
      <w:pPr>
        <w:pStyle w:val="Subtitle"/>
        <w:rPr>
          <w:lang w:val="en-CA"/>
        </w:rPr>
      </w:pPr>
    </w:p>
    <w:p w14:paraId="2B73E4C1" w14:textId="3C23DB25" w:rsidR="00C6554A" w:rsidRPr="007B7F34" w:rsidRDefault="00ED0A92" w:rsidP="00C6554A">
      <w:pPr>
        <w:pStyle w:val="Kontaktinformation"/>
        <w:rPr>
          <w:lang w:val="en-CA"/>
        </w:rPr>
      </w:pPr>
      <w:r>
        <w:rPr>
          <w:lang w:val="en-CA" w:bidi="sv-SE"/>
        </w:rPr>
        <w:t>Sebastian</w:t>
      </w:r>
      <w:r w:rsidR="007B7F34">
        <w:rPr>
          <w:lang w:val="en-CA" w:bidi="sv-SE"/>
        </w:rPr>
        <w:t xml:space="preserve"> </w:t>
      </w:r>
      <w:r w:rsidR="00C6554A" w:rsidRPr="007B7F34">
        <w:rPr>
          <w:lang w:val="en-CA" w:bidi="sv-SE"/>
        </w:rPr>
        <w:t xml:space="preserve">| </w:t>
      </w:r>
      <w:r>
        <w:rPr>
          <w:lang w:val="en-CA"/>
        </w:rPr>
        <w:t>programmering</w:t>
      </w:r>
      <w:r w:rsidR="007A57D0">
        <w:rPr>
          <w:lang w:val="en-CA" w:bidi="sv-SE"/>
        </w:rPr>
        <w:t xml:space="preserve"> 1</w:t>
      </w:r>
      <w:r w:rsidR="00C6554A" w:rsidRPr="007B7F34">
        <w:rPr>
          <w:lang w:val="en-CA" w:bidi="sv-SE"/>
        </w:rPr>
        <w:t xml:space="preserve"> </w:t>
      </w:r>
      <w:r w:rsidR="00684324">
        <w:rPr>
          <w:lang w:val="en-CA" w:bidi="sv-SE"/>
        </w:rPr>
        <w:t>|</w:t>
      </w:r>
      <w:r w:rsidR="00670FC9">
        <w:rPr>
          <w:lang w:val="en-CA" w:bidi="sv-SE"/>
        </w:rPr>
        <w:t>2021</w:t>
      </w:r>
      <w:r w:rsidR="00C6554A" w:rsidRPr="007B7F34">
        <w:rPr>
          <w:lang w:val="en-CA" w:bidi="sv-SE"/>
        </w:rPr>
        <w:br w:type="page"/>
      </w:r>
    </w:p>
    <w:p w14:paraId="3415D96F" w14:textId="05DF4F4C" w:rsidR="00E40928" w:rsidRPr="007B7F34" w:rsidRDefault="007A57D0" w:rsidP="00E40928">
      <w:pPr>
        <w:pStyle w:val="Heading1"/>
        <w:rPr>
          <w:lang w:val="en-CA"/>
        </w:rPr>
      </w:pPr>
      <w:r>
        <w:rPr>
          <w:lang w:val="en-CA"/>
        </w:rPr>
        <w:lastRenderedPageBreak/>
        <w:t>Översikt</w:t>
      </w:r>
    </w:p>
    <w:p w14:paraId="4F5220C0" w14:textId="61668B5F" w:rsidR="00842196" w:rsidRPr="00800F53" w:rsidRDefault="007009C7" w:rsidP="00842196">
      <w:pPr>
        <w:pStyle w:val="ListParagraph"/>
        <w:numPr>
          <w:ilvl w:val="0"/>
          <w:numId w:val="16"/>
        </w:numPr>
        <w:spacing w:after="0"/>
      </w:pPr>
      <w:r>
        <w:t>Syfte</w:t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>
        <w:tab/>
      </w:r>
      <w:r w:rsidR="00C5359E">
        <w:tab/>
      </w:r>
      <w:r w:rsidR="008B7FCC">
        <w:t>Sida</w:t>
      </w:r>
      <w:r w:rsidR="008D7C96" w:rsidRPr="00800F53">
        <w:t xml:space="preserve"> </w:t>
      </w:r>
      <w:r w:rsidR="00684324">
        <w:t>2</w:t>
      </w:r>
    </w:p>
    <w:p w14:paraId="1F679F4E" w14:textId="151725E6" w:rsidR="00C5359E" w:rsidRDefault="00622404" w:rsidP="00842196">
      <w:pPr>
        <w:pStyle w:val="ListParagraph"/>
        <w:numPr>
          <w:ilvl w:val="0"/>
          <w:numId w:val="16"/>
        </w:numPr>
        <w:spacing w:after="0"/>
      </w:pPr>
      <w:r>
        <w:t>Spel beskrivning</w:t>
      </w:r>
      <w:r w:rsidR="00C5359E">
        <w:tab/>
      </w:r>
      <w:r w:rsidR="00C5359E">
        <w:tab/>
      </w:r>
      <w:r w:rsidR="00C5359E">
        <w:tab/>
      </w:r>
      <w:r w:rsidR="00C5359E">
        <w:tab/>
      </w:r>
      <w:r w:rsidR="00C5359E">
        <w:tab/>
      </w:r>
      <w:r w:rsidR="00C5359E">
        <w:tab/>
      </w:r>
      <w:r w:rsidR="00C5359E">
        <w:tab/>
      </w:r>
      <w:r w:rsidR="008B7FCC">
        <w:t>Sida</w:t>
      </w:r>
      <w:r w:rsidR="00C5359E">
        <w:t xml:space="preserve"> </w:t>
      </w:r>
      <w:r w:rsidR="00684324">
        <w:t>3</w:t>
      </w:r>
    </w:p>
    <w:p w14:paraId="48BE566B" w14:textId="3E9F1318" w:rsidR="00842196" w:rsidRPr="00800F53" w:rsidRDefault="00C5359E" w:rsidP="00842196">
      <w:pPr>
        <w:pStyle w:val="ListParagraph"/>
        <w:numPr>
          <w:ilvl w:val="0"/>
          <w:numId w:val="16"/>
        </w:numPr>
        <w:spacing w:after="0"/>
      </w:pPr>
      <w:r>
        <w:t>Arbetsprocess</w:t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1C7D9C">
        <w:t xml:space="preserve">Sida </w:t>
      </w:r>
      <w:r w:rsidR="00684324">
        <w:t>3</w:t>
      </w:r>
      <w:r>
        <w:tab/>
      </w:r>
    </w:p>
    <w:p w14:paraId="3FDBBA15" w14:textId="0476DF15" w:rsidR="00842196" w:rsidRPr="00800F53" w:rsidRDefault="00622404" w:rsidP="00842196">
      <w:pPr>
        <w:pStyle w:val="ListParagraph"/>
        <w:numPr>
          <w:ilvl w:val="0"/>
          <w:numId w:val="16"/>
        </w:numPr>
        <w:spacing w:after="0"/>
      </w:pPr>
      <w:r>
        <w:t>Funktioner</w:t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8D7C96" w:rsidRPr="00800F53">
        <w:tab/>
      </w:r>
      <w:r w:rsidR="00AB5E70">
        <w:tab/>
      </w:r>
      <w:r w:rsidR="008B7FCC">
        <w:t>Sida</w:t>
      </w:r>
      <w:r w:rsidR="008D7C96" w:rsidRPr="00800F53">
        <w:t xml:space="preserve"> </w:t>
      </w:r>
      <w:r w:rsidR="00684324">
        <w:t>4</w:t>
      </w:r>
      <w:r w:rsidR="001C7D9C">
        <w:t>,</w:t>
      </w:r>
      <w:r w:rsidR="00684324">
        <w:t>5</w:t>
      </w:r>
    </w:p>
    <w:p w14:paraId="4987F3C7" w14:textId="3A48D6B0" w:rsidR="00842196" w:rsidRPr="00800F53" w:rsidRDefault="00F22D64" w:rsidP="00842196">
      <w:pPr>
        <w:pStyle w:val="ListParagraph"/>
        <w:spacing w:after="0"/>
      </w:pPr>
      <w:r>
        <w:t>4</w:t>
      </w:r>
      <w:r w:rsidR="00842196" w:rsidRPr="00800F53">
        <w:t xml:space="preserve">.1 </w:t>
      </w:r>
      <w:r w:rsidR="00B84575">
        <w:t>karaktär</w:t>
      </w:r>
    </w:p>
    <w:p w14:paraId="13288823" w14:textId="7CBB2E39" w:rsidR="00842196" w:rsidRPr="00800F53" w:rsidRDefault="00F22D64" w:rsidP="00842196">
      <w:pPr>
        <w:pStyle w:val="ListParagraph"/>
        <w:spacing w:after="0"/>
      </w:pPr>
      <w:r>
        <w:t>4</w:t>
      </w:r>
      <w:r w:rsidR="00842196" w:rsidRPr="00800F53">
        <w:t xml:space="preserve">.2 </w:t>
      </w:r>
      <w:r w:rsidR="00C3066F">
        <w:t>Bana</w:t>
      </w:r>
    </w:p>
    <w:p w14:paraId="0A63B246" w14:textId="147D92A3" w:rsidR="007009C7" w:rsidRPr="00800F53" w:rsidRDefault="00F22D64" w:rsidP="00C5359E">
      <w:pPr>
        <w:pStyle w:val="ListParagraph"/>
        <w:spacing w:after="0"/>
      </w:pPr>
      <w:r>
        <w:t>4</w:t>
      </w:r>
      <w:r w:rsidR="00842196" w:rsidRPr="00800F53">
        <w:t xml:space="preserve">.3 </w:t>
      </w:r>
      <w:r w:rsidR="00725941">
        <w:t>UI</w:t>
      </w:r>
    </w:p>
    <w:p w14:paraId="162EFCA2" w14:textId="70D27487" w:rsidR="001C7D9C" w:rsidRDefault="00842196" w:rsidP="00800F53">
      <w:pPr>
        <w:spacing w:before="0" w:after="0"/>
        <w:rPr>
          <w:lang w:val="en-CA"/>
        </w:rPr>
      </w:pPr>
      <w:r w:rsidRPr="00DA1CA7">
        <w:rPr>
          <w:lang w:val="en-CA"/>
        </w:rPr>
        <w:t xml:space="preserve">      </w:t>
      </w:r>
      <w:r w:rsidR="00F22D64">
        <w:rPr>
          <w:lang w:val="en-CA"/>
        </w:rPr>
        <w:t>5</w:t>
      </w:r>
      <w:r w:rsidRPr="00DA1CA7">
        <w:rPr>
          <w:lang w:val="en-CA"/>
        </w:rPr>
        <w:t xml:space="preserve">.    </w:t>
      </w:r>
      <w:r w:rsidR="00AB5E70">
        <w:rPr>
          <w:lang w:val="en-CA"/>
        </w:rPr>
        <w:t>Avslut</w:t>
      </w:r>
      <w:r w:rsidR="00DA1CA7" w:rsidRPr="00DA1CA7">
        <w:rPr>
          <w:lang w:val="en-CA"/>
        </w:rPr>
        <w:tab/>
      </w:r>
      <w:r w:rsidR="001C7D9C">
        <w:rPr>
          <w:lang w:val="en-CA"/>
        </w:rPr>
        <w:tab/>
      </w:r>
      <w:r w:rsidR="001C7D9C">
        <w:rPr>
          <w:lang w:val="en-CA"/>
        </w:rPr>
        <w:tab/>
      </w:r>
      <w:r w:rsidR="001C7D9C">
        <w:rPr>
          <w:lang w:val="en-CA"/>
        </w:rPr>
        <w:tab/>
      </w:r>
      <w:r w:rsidR="001C7D9C">
        <w:rPr>
          <w:lang w:val="en-CA"/>
        </w:rPr>
        <w:tab/>
      </w:r>
      <w:r w:rsidR="001C7D9C">
        <w:rPr>
          <w:lang w:val="en-CA"/>
        </w:rPr>
        <w:tab/>
      </w:r>
      <w:r w:rsidR="001C7D9C">
        <w:rPr>
          <w:lang w:val="en-CA"/>
        </w:rPr>
        <w:tab/>
      </w:r>
      <w:r w:rsidR="001C7D9C">
        <w:rPr>
          <w:lang w:val="en-CA"/>
        </w:rPr>
        <w:tab/>
      </w:r>
      <w:r w:rsidR="001C7D9C">
        <w:rPr>
          <w:noProof/>
          <w:lang w:val="en-CA"/>
        </w:rPr>
        <w:t>Sida</w:t>
      </w:r>
      <w:r w:rsidR="001C7D9C">
        <w:rPr>
          <w:lang w:val="en-CA"/>
        </w:rPr>
        <w:t xml:space="preserve"> </w:t>
      </w:r>
      <w:r w:rsidR="00684324">
        <w:rPr>
          <w:lang w:val="en-CA"/>
        </w:rPr>
        <w:t>6</w:t>
      </w:r>
      <w:r w:rsidR="00DA1CA7" w:rsidRPr="00DA1CA7">
        <w:rPr>
          <w:lang w:val="en-CA"/>
        </w:rPr>
        <w:tab/>
      </w:r>
    </w:p>
    <w:p w14:paraId="440B1A64" w14:textId="636A610C" w:rsidR="00842196" w:rsidRPr="00DA1CA7" w:rsidRDefault="00842196" w:rsidP="00800F53">
      <w:pPr>
        <w:spacing w:before="0" w:after="0"/>
        <w:rPr>
          <w:lang w:val="en-CA"/>
        </w:rPr>
      </w:pPr>
      <w:r w:rsidRPr="00DA1CA7">
        <w:rPr>
          <w:lang w:val="en-CA"/>
        </w:rPr>
        <w:t xml:space="preserve">  </w:t>
      </w:r>
      <w:r w:rsidR="001C7D9C">
        <w:rPr>
          <w:lang w:val="en-CA"/>
        </w:rPr>
        <w:t xml:space="preserve">    </w:t>
      </w:r>
      <w:r w:rsidR="00F22D64">
        <w:rPr>
          <w:lang w:val="en-CA"/>
        </w:rPr>
        <w:t>6</w:t>
      </w:r>
      <w:r w:rsidRPr="00DA1CA7">
        <w:rPr>
          <w:lang w:val="en-CA"/>
        </w:rPr>
        <w:t>.</w:t>
      </w:r>
      <w:r w:rsidR="001C7D9C">
        <w:rPr>
          <w:lang w:val="en-CA"/>
        </w:rPr>
        <w:t xml:space="preserve">   </w:t>
      </w:r>
      <w:r w:rsidRPr="00DA1CA7">
        <w:rPr>
          <w:lang w:val="en-CA"/>
        </w:rPr>
        <w:t>F</w:t>
      </w:r>
      <w:r w:rsidR="00AB5E70">
        <w:rPr>
          <w:lang w:val="en-CA"/>
        </w:rPr>
        <w:t>örbättringar</w:t>
      </w:r>
      <w:r w:rsidR="00DA1CA7" w:rsidRPr="00DA1CA7">
        <w:rPr>
          <w:lang w:val="en-CA"/>
        </w:rPr>
        <w:tab/>
      </w:r>
      <w:r w:rsidR="00DA1CA7" w:rsidRPr="00DA1CA7">
        <w:rPr>
          <w:lang w:val="en-CA"/>
        </w:rPr>
        <w:tab/>
      </w:r>
      <w:r w:rsidR="00DA1CA7" w:rsidRPr="00DA1CA7">
        <w:rPr>
          <w:lang w:val="en-CA"/>
        </w:rPr>
        <w:tab/>
      </w:r>
      <w:r w:rsidR="00DA1CA7" w:rsidRPr="00DA1CA7">
        <w:rPr>
          <w:lang w:val="en-CA"/>
        </w:rPr>
        <w:tab/>
      </w:r>
      <w:r w:rsidR="00DA1CA7" w:rsidRPr="00DA1CA7">
        <w:rPr>
          <w:lang w:val="en-CA"/>
        </w:rPr>
        <w:tab/>
      </w:r>
      <w:r w:rsidR="00DA1CA7" w:rsidRPr="00DA1CA7">
        <w:rPr>
          <w:lang w:val="en-CA"/>
        </w:rPr>
        <w:tab/>
      </w:r>
      <w:r w:rsidR="00DA1CA7" w:rsidRPr="00DA1CA7">
        <w:rPr>
          <w:lang w:val="en-CA"/>
        </w:rPr>
        <w:tab/>
      </w:r>
      <w:r w:rsidR="001C7D9C">
        <w:rPr>
          <w:lang w:val="en-CA"/>
        </w:rPr>
        <w:tab/>
      </w:r>
      <w:proofErr w:type="spellStart"/>
      <w:r w:rsidR="001C7D9C">
        <w:rPr>
          <w:lang w:val="en-CA"/>
        </w:rPr>
        <w:t>Sida</w:t>
      </w:r>
      <w:proofErr w:type="spellEnd"/>
      <w:r w:rsidR="001C7D9C">
        <w:rPr>
          <w:lang w:val="en-CA"/>
        </w:rPr>
        <w:t xml:space="preserve"> </w:t>
      </w:r>
      <w:r w:rsidR="00684324">
        <w:rPr>
          <w:lang w:val="en-CA"/>
        </w:rPr>
        <w:t>7</w:t>
      </w:r>
    </w:p>
    <w:p w14:paraId="3F2DC474" w14:textId="276CEDCD" w:rsidR="00842196" w:rsidRPr="00DA1CA7" w:rsidRDefault="00842196" w:rsidP="00842196">
      <w:pPr>
        <w:rPr>
          <w:lang w:val="en-CA"/>
        </w:rPr>
      </w:pPr>
    </w:p>
    <w:p w14:paraId="63F03ED9" w14:textId="62D580E2" w:rsidR="00842196" w:rsidRPr="00DA1CA7" w:rsidRDefault="00842196" w:rsidP="00842196">
      <w:pPr>
        <w:rPr>
          <w:lang w:val="en-CA"/>
        </w:rPr>
      </w:pPr>
    </w:p>
    <w:p w14:paraId="33BE4C19" w14:textId="267A2770" w:rsidR="007B7F34" w:rsidRPr="00DA1CA7" w:rsidRDefault="007B7F34" w:rsidP="00842196">
      <w:pPr>
        <w:rPr>
          <w:lang w:val="en-CA"/>
        </w:rPr>
      </w:pPr>
    </w:p>
    <w:p w14:paraId="3747AAB0" w14:textId="536BE1DA" w:rsidR="007B7F34" w:rsidRPr="00DA1CA7" w:rsidRDefault="007B7F34" w:rsidP="00842196">
      <w:pPr>
        <w:rPr>
          <w:lang w:val="en-CA"/>
        </w:rPr>
      </w:pPr>
    </w:p>
    <w:p w14:paraId="6CC43FB6" w14:textId="3FCD08F3" w:rsidR="007B7F34" w:rsidRPr="00DA1CA7" w:rsidRDefault="007B7F34" w:rsidP="00842196">
      <w:pPr>
        <w:rPr>
          <w:lang w:val="en-CA"/>
        </w:rPr>
      </w:pPr>
    </w:p>
    <w:p w14:paraId="37DD3868" w14:textId="3CC9B75D" w:rsidR="007B7F34" w:rsidRPr="00DA1CA7" w:rsidRDefault="007B7F34" w:rsidP="00842196">
      <w:pPr>
        <w:rPr>
          <w:lang w:val="en-CA"/>
        </w:rPr>
      </w:pPr>
    </w:p>
    <w:p w14:paraId="218C2C80" w14:textId="1993E971" w:rsidR="007B7F34" w:rsidRPr="00DA1CA7" w:rsidRDefault="007B7F34" w:rsidP="00842196">
      <w:pPr>
        <w:rPr>
          <w:lang w:val="en-CA"/>
        </w:rPr>
      </w:pPr>
    </w:p>
    <w:p w14:paraId="5A6F5DB4" w14:textId="7D6AB16E" w:rsidR="007B7F34" w:rsidRPr="00DA1CA7" w:rsidRDefault="007B7F34" w:rsidP="00842196">
      <w:pPr>
        <w:rPr>
          <w:lang w:val="en-CA"/>
        </w:rPr>
      </w:pPr>
    </w:p>
    <w:p w14:paraId="0125D083" w14:textId="22BCD555" w:rsidR="007B7F34" w:rsidRPr="00DA1CA7" w:rsidRDefault="007B7F34" w:rsidP="00842196">
      <w:pPr>
        <w:rPr>
          <w:lang w:val="en-CA"/>
        </w:rPr>
      </w:pPr>
    </w:p>
    <w:p w14:paraId="4150EA02" w14:textId="582E22AF" w:rsidR="007B7F34" w:rsidRPr="00DA1CA7" w:rsidRDefault="007B7F34" w:rsidP="00842196">
      <w:pPr>
        <w:rPr>
          <w:lang w:val="en-CA"/>
        </w:rPr>
      </w:pPr>
    </w:p>
    <w:p w14:paraId="7CF56E89" w14:textId="6E9E6B3D" w:rsidR="007B7F34" w:rsidRPr="00DA1CA7" w:rsidRDefault="007B7F34" w:rsidP="00842196">
      <w:pPr>
        <w:rPr>
          <w:lang w:val="en-CA"/>
        </w:rPr>
      </w:pPr>
    </w:p>
    <w:p w14:paraId="4E84EB89" w14:textId="5C4CC1A8" w:rsidR="007B7F34" w:rsidRPr="00DA1CA7" w:rsidRDefault="007B7F34" w:rsidP="00842196">
      <w:pPr>
        <w:rPr>
          <w:lang w:val="en-CA"/>
        </w:rPr>
      </w:pPr>
    </w:p>
    <w:p w14:paraId="07AE3089" w14:textId="4088BDD4" w:rsidR="007B7F34" w:rsidRPr="00DA1CA7" w:rsidRDefault="007B7F34" w:rsidP="00842196">
      <w:pPr>
        <w:rPr>
          <w:lang w:val="en-CA"/>
        </w:rPr>
      </w:pPr>
    </w:p>
    <w:p w14:paraId="58E7417C" w14:textId="3AC81939" w:rsidR="007B7F34" w:rsidRPr="00DA1CA7" w:rsidRDefault="007B7F34" w:rsidP="00842196">
      <w:pPr>
        <w:rPr>
          <w:lang w:val="en-CA"/>
        </w:rPr>
      </w:pPr>
    </w:p>
    <w:p w14:paraId="297C7E1E" w14:textId="27FF19A5" w:rsidR="007B7F34" w:rsidRPr="00DA1CA7" w:rsidRDefault="007B7F34" w:rsidP="00842196">
      <w:pPr>
        <w:rPr>
          <w:lang w:val="en-CA"/>
        </w:rPr>
      </w:pPr>
    </w:p>
    <w:p w14:paraId="00879321" w14:textId="6C2417B3" w:rsidR="007B7F34" w:rsidRPr="00DA1CA7" w:rsidRDefault="007B7F34" w:rsidP="00842196">
      <w:pPr>
        <w:rPr>
          <w:lang w:val="en-CA"/>
        </w:rPr>
      </w:pPr>
    </w:p>
    <w:p w14:paraId="01460274" w14:textId="77777777" w:rsidR="000964EB" w:rsidRDefault="000964EB" w:rsidP="000964EB">
      <w:pPr>
        <w:pStyle w:val="Heading1"/>
        <w:rPr>
          <w:lang w:val="en-CA"/>
        </w:rPr>
      </w:pPr>
    </w:p>
    <w:p w14:paraId="197F33A0" w14:textId="77777777" w:rsidR="000964EB" w:rsidRDefault="000964EB" w:rsidP="000964EB">
      <w:pPr>
        <w:pStyle w:val="Heading1"/>
        <w:rPr>
          <w:lang w:val="en-CA"/>
        </w:rPr>
      </w:pPr>
    </w:p>
    <w:p w14:paraId="66FDA356" w14:textId="77777777" w:rsidR="000964EB" w:rsidRDefault="000964EB" w:rsidP="000964EB">
      <w:pPr>
        <w:pStyle w:val="Heading1"/>
        <w:rPr>
          <w:lang w:val="en-CA"/>
        </w:rPr>
      </w:pPr>
    </w:p>
    <w:p w14:paraId="62349741" w14:textId="39EB9153" w:rsidR="00E40928" w:rsidRDefault="00C5359E" w:rsidP="001C7D9C">
      <w:pPr>
        <w:pStyle w:val="Heading1"/>
        <w:numPr>
          <w:ilvl w:val="0"/>
          <w:numId w:val="20"/>
        </w:numPr>
        <w:rPr>
          <w:lang w:val="en-CA"/>
        </w:rPr>
      </w:pPr>
      <w:r>
        <w:rPr>
          <w:lang w:val="en-CA"/>
        </w:rPr>
        <w:t>Syfte</w:t>
      </w:r>
    </w:p>
    <w:p w14:paraId="42D899D2" w14:textId="77777777" w:rsidR="00BF4AB1" w:rsidRPr="00BF4AB1" w:rsidRDefault="00BF4AB1" w:rsidP="00BF4AB1">
      <w:pPr>
        <w:rPr>
          <w:lang w:val="en-CA"/>
        </w:rPr>
      </w:pPr>
    </w:p>
    <w:p w14:paraId="644EBE3D" w14:textId="23877FC3" w:rsidR="00BF4AB1" w:rsidRPr="000964EB" w:rsidRDefault="00C5359E" w:rsidP="00BF4AB1">
      <w:pPr>
        <w:rPr>
          <w:szCs w:val="24"/>
        </w:rPr>
      </w:pPr>
      <w:r w:rsidRPr="000964EB">
        <w:rPr>
          <w:szCs w:val="24"/>
        </w:rPr>
        <w:t>Projektet går ut på att</w:t>
      </w:r>
      <w:r w:rsidR="00CF41D9" w:rsidRPr="000964EB">
        <w:rPr>
          <w:szCs w:val="24"/>
        </w:rPr>
        <w:t xml:space="preserve"> </w:t>
      </w:r>
      <w:r w:rsidRPr="000964EB">
        <w:rPr>
          <w:szCs w:val="24"/>
        </w:rPr>
        <w:t xml:space="preserve">skapa ett </w:t>
      </w:r>
      <w:r w:rsidR="00CF41D9" w:rsidRPr="000964EB">
        <w:rPr>
          <w:szCs w:val="24"/>
        </w:rPr>
        <w:t xml:space="preserve">2d spel med hjälp av </w:t>
      </w:r>
      <w:proofErr w:type="spellStart"/>
      <w:r w:rsidR="00CF41D9" w:rsidRPr="000964EB">
        <w:rPr>
          <w:szCs w:val="24"/>
        </w:rPr>
        <w:t>Unity</w:t>
      </w:r>
      <w:proofErr w:type="spellEnd"/>
      <w:r w:rsidR="00CF41D9" w:rsidRPr="000964EB">
        <w:rPr>
          <w:szCs w:val="24"/>
        </w:rPr>
        <w:t xml:space="preserve">. </w:t>
      </w:r>
      <w:r w:rsidR="00EA1DB1" w:rsidRPr="000964EB">
        <w:rPr>
          <w:szCs w:val="24"/>
        </w:rPr>
        <w:t>Vi fick an</w:t>
      </w:r>
      <w:r w:rsidR="00D64593" w:rsidRPr="000964EB">
        <w:rPr>
          <w:szCs w:val="24"/>
        </w:rPr>
        <w:t>v</w:t>
      </w:r>
      <w:r w:rsidR="00EA1DB1" w:rsidRPr="000964EB">
        <w:rPr>
          <w:szCs w:val="24"/>
        </w:rPr>
        <w:t xml:space="preserve">ända oss av programmeringsspråket C# som är ett speciellt anpassat språk för att göra spel. </w:t>
      </w:r>
      <w:r w:rsidR="00076B92" w:rsidRPr="000964EB">
        <w:rPr>
          <w:szCs w:val="24"/>
        </w:rPr>
        <w:t xml:space="preserve">Till hjälp fanns även ett bibliotek med grafik för att </w:t>
      </w:r>
      <w:r w:rsidR="00811E9F" w:rsidRPr="000964EB">
        <w:rPr>
          <w:szCs w:val="24"/>
        </w:rPr>
        <w:t>kunna skapa spelet. Syfte</w:t>
      </w:r>
      <w:r w:rsidR="00A1429A" w:rsidRPr="000964EB">
        <w:rPr>
          <w:szCs w:val="24"/>
        </w:rPr>
        <w:t>t</w:t>
      </w:r>
      <w:r w:rsidR="00811E9F" w:rsidRPr="000964EB">
        <w:rPr>
          <w:szCs w:val="24"/>
        </w:rPr>
        <w:t xml:space="preserve"> med detta projekt var inte att skapa ett fullfungerande spel utan att prova på </w:t>
      </w:r>
      <w:proofErr w:type="spellStart"/>
      <w:r w:rsidR="00811E9F" w:rsidRPr="000964EB">
        <w:rPr>
          <w:szCs w:val="24"/>
        </w:rPr>
        <w:t>Unity</w:t>
      </w:r>
      <w:proofErr w:type="spellEnd"/>
      <w:r w:rsidR="00811E9F" w:rsidRPr="000964EB">
        <w:rPr>
          <w:szCs w:val="24"/>
        </w:rPr>
        <w:t xml:space="preserve"> och lära sig så mycket som möjligt om det.</w:t>
      </w:r>
    </w:p>
    <w:p w14:paraId="09558410" w14:textId="70B2B23A" w:rsidR="00BF4AB1" w:rsidRPr="00634BC3" w:rsidRDefault="00BF4AB1" w:rsidP="00BF4AB1"/>
    <w:p w14:paraId="126C5A87" w14:textId="61D99F78" w:rsidR="00BF4AB1" w:rsidRPr="00634BC3" w:rsidRDefault="00BF4AB1" w:rsidP="00BF4AB1"/>
    <w:p w14:paraId="74C7A1CC" w14:textId="2996FBD5" w:rsidR="00BF4AB1" w:rsidRPr="00634BC3" w:rsidRDefault="00BF4AB1" w:rsidP="00BF4AB1"/>
    <w:p w14:paraId="2047E370" w14:textId="00ECF6FD" w:rsidR="00BF4AB1" w:rsidRPr="00634BC3" w:rsidRDefault="00BF4AB1" w:rsidP="00BF4AB1"/>
    <w:p w14:paraId="1DCBFD56" w14:textId="35C29347" w:rsidR="00BF4AB1" w:rsidRPr="00634BC3" w:rsidRDefault="00BF4AB1" w:rsidP="00BF4AB1"/>
    <w:p w14:paraId="0498D144" w14:textId="75A0DDFD" w:rsidR="00BF4AB1" w:rsidRPr="00634BC3" w:rsidRDefault="00BF4AB1" w:rsidP="00BF4AB1"/>
    <w:p w14:paraId="37712D45" w14:textId="0BE27B5F" w:rsidR="00BF4AB1" w:rsidRPr="00634BC3" w:rsidRDefault="00BF4AB1" w:rsidP="00BF4AB1"/>
    <w:p w14:paraId="0AA3B40C" w14:textId="453EDD3E" w:rsidR="00BF4AB1" w:rsidRPr="00634BC3" w:rsidRDefault="00BF4AB1" w:rsidP="00BF4AB1"/>
    <w:p w14:paraId="17BA65CC" w14:textId="64E00784" w:rsidR="00BF4AB1" w:rsidRPr="00634BC3" w:rsidRDefault="00BF4AB1" w:rsidP="00BF4AB1"/>
    <w:p w14:paraId="018D4CF1" w14:textId="24CD61F0" w:rsidR="00BF4AB1" w:rsidRPr="00634BC3" w:rsidRDefault="00BF4AB1" w:rsidP="00BF4AB1"/>
    <w:p w14:paraId="76330A5A" w14:textId="1F21260E" w:rsidR="00BF4AB1" w:rsidRPr="00634BC3" w:rsidRDefault="00BF4AB1" w:rsidP="00BF4AB1"/>
    <w:p w14:paraId="55BDB2FD" w14:textId="69886DD2" w:rsidR="00BF4AB1" w:rsidRPr="00634BC3" w:rsidRDefault="00BF4AB1" w:rsidP="00BF4AB1"/>
    <w:p w14:paraId="31EA104B" w14:textId="7B7FE283" w:rsidR="00BF4AB1" w:rsidRPr="00634BC3" w:rsidRDefault="00BF4AB1" w:rsidP="00BF4AB1"/>
    <w:p w14:paraId="7421B08D" w14:textId="4B7EFFE4" w:rsidR="00BF4AB1" w:rsidRPr="00634BC3" w:rsidRDefault="00BF4AB1" w:rsidP="00BF4AB1"/>
    <w:p w14:paraId="622BB29B" w14:textId="416FC9E9" w:rsidR="00BF4AB1" w:rsidRPr="00634BC3" w:rsidRDefault="00BF4AB1" w:rsidP="00BF4AB1"/>
    <w:p w14:paraId="78A1D52B" w14:textId="737BD78B" w:rsidR="00BF4AB1" w:rsidRPr="00634BC3" w:rsidRDefault="00BF4AB1" w:rsidP="00BF4AB1"/>
    <w:p w14:paraId="5F391973" w14:textId="3744B5E9" w:rsidR="00E40928" w:rsidRPr="00634BC3" w:rsidRDefault="001C7D9C" w:rsidP="000964EB">
      <w:pPr>
        <w:pStyle w:val="Heading1"/>
      </w:pPr>
      <w:r>
        <w:lastRenderedPageBreak/>
        <w:t xml:space="preserve">2. </w:t>
      </w:r>
      <w:r w:rsidR="00842196" w:rsidRPr="00634BC3">
        <w:t>S</w:t>
      </w:r>
      <w:r w:rsidR="00A2025F" w:rsidRPr="00634BC3">
        <w:t>pel beskrivning</w:t>
      </w:r>
    </w:p>
    <w:p w14:paraId="1DC23BEB" w14:textId="3540DACD" w:rsidR="00BF4AB1" w:rsidRPr="00634BC3" w:rsidRDefault="00BF4AB1" w:rsidP="00BF4AB1"/>
    <w:p w14:paraId="695AC341" w14:textId="47E9F85B" w:rsidR="00A2025F" w:rsidRDefault="00A2025F" w:rsidP="00A2025F">
      <w:pPr>
        <w:spacing w:line="276" w:lineRule="auto"/>
        <w:rPr>
          <w:szCs w:val="24"/>
        </w:rPr>
      </w:pPr>
      <w:r>
        <w:rPr>
          <w:szCs w:val="24"/>
        </w:rPr>
        <w:t>Jag har valt att göra ett platformer spel inspirerat av terraria. Det är ett äventyrsspel med mål att samla resurser och bygga byggnader. Det är i princip som minecraft  i 2D. Målet var att göra ett liknande spel som terraria</w:t>
      </w:r>
      <w:r w:rsidR="00634BC3">
        <w:rPr>
          <w:szCs w:val="24"/>
        </w:rPr>
        <w:t xml:space="preserve"> med liknande funktioner. </w:t>
      </w:r>
    </w:p>
    <w:p w14:paraId="75E98FE9" w14:textId="0DB1B01F" w:rsidR="006C31CA" w:rsidRDefault="000964EB" w:rsidP="00A2025F">
      <w:pPr>
        <w:spacing w:line="276" w:lineRule="auto"/>
        <w:rPr>
          <w:szCs w:val="24"/>
        </w:rPr>
      </w:pPr>
      <w:r>
        <w:rPr>
          <w:szCs w:val="24"/>
        </w:rPr>
        <w:t>Mitt spel</w:t>
      </w:r>
      <w:r w:rsidR="00A34B3C">
        <w:rPr>
          <w:szCs w:val="24"/>
        </w:rPr>
        <w:t xml:space="preserve"> går</w:t>
      </w:r>
      <w:r w:rsidR="00A04DB0">
        <w:rPr>
          <w:szCs w:val="24"/>
        </w:rPr>
        <w:t xml:space="preserve"> ut på</w:t>
      </w:r>
      <w:r w:rsidR="00D8483B">
        <w:rPr>
          <w:szCs w:val="24"/>
        </w:rPr>
        <w:t xml:space="preserve"> att spela mot tiden och samla så mycket pengar som möjligt. </w:t>
      </w:r>
      <w:r w:rsidR="00BD5D04">
        <w:rPr>
          <w:szCs w:val="24"/>
        </w:rPr>
        <w:t xml:space="preserve">Det finns en bana där karaktären </w:t>
      </w:r>
      <w:r w:rsidR="00567CA2">
        <w:rPr>
          <w:szCs w:val="24"/>
        </w:rPr>
        <w:t>finns tillsammans med massa fiender. Spelaren måste samla pengar s</w:t>
      </w:r>
      <w:r w:rsidR="00AA34F9">
        <w:rPr>
          <w:szCs w:val="24"/>
        </w:rPr>
        <w:t xml:space="preserve">amtidigt som den krigar mot fiender. </w:t>
      </w:r>
      <w:r w:rsidR="007636D4">
        <w:rPr>
          <w:szCs w:val="24"/>
        </w:rPr>
        <w:t xml:space="preserve">När tiden går ut </w:t>
      </w:r>
      <w:r w:rsidR="00A468C9">
        <w:rPr>
          <w:szCs w:val="24"/>
        </w:rPr>
        <w:t xml:space="preserve">slutar spelet och man måste börja om. </w:t>
      </w:r>
    </w:p>
    <w:p w14:paraId="0E5B73BE" w14:textId="6573E6D6" w:rsidR="008D7C96" w:rsidRPr="00634BC3" w:rsidRDefault="008D7C96" w:rsidP="00BF4AB1"/>
    <w:p w14:paraId="2A6B7D08" w14:textId="78A854D9" w:rsidR="008D7C96" w:rsidRPr="00634BC3" w:rsidRDefault="008D7C96" w:rsidP="00BF4AB1"/>
    <w:p w14:paraId="6CCC0AD5" w14:textId="6AC86CE9" w:rsidR="008D7C96" w:rsidRPr="00634BC3" w:rsidRDefault="008D7C96" w:rsidP="00BF4AB1"/>
    <w:p w14:paraId="26071743" w14:textId="79143F7A" w:rsidR="008D7C96" w:rsidRPr="00634BC3" w:rsidRDefault="008D7C96" w:rsidP="00BF4AB1"/>
    <w:p w14:paraId="1AF5E6A0" w14:textId="669D4317" w:rsidR="008D7C96" w:rsidRPr="00634BC3" w:rsidRDefault="008D7C96" w:rsidP="00BF4AB1"/>
    <w:p w14:paraId="61960994" w14:textId="13B90A7C" w:rsidR="001C7D9C" w:rsidRDefault="006E19A4" w:rsidP="00E40928">
      <w:pPr>
        <w:pStyle w:val="Heading1"/>
      </w:pPr>
      <w:r>
        <w:t>3</w:t>
      </w:r>
      <w:r w:rsidR="00684324">
        <w:t>.</w:t>
      </w:r>
      <w:r w:rsidR="00F22D64">
        <w:t xml:space="preserve"> Arbetsprocess</w:t>
      </w:r>
    </w:p>
    <w:p w14:paraId="2B18F0E6" w14:textId="77777777" w:rsidR="006E19A4" w:rsidRDefault="006E19A4" w:rsidP="00E40928">
      <w:pPr>
        <w:pStyle w:val="Heading1"/>
      </w:pPr>
    </w:p>
    <w:p w14:paraId="69327A1F" w14:textId="122C89E7" w:rsidR="0023671F" w:rsidRDefault="00F825F9" w:rsidP="00F825F9">
      <w:r>
        <w:t xml:space="preserve">Innan jag började skapa spelet behövde jag få lite kunskaper om </w:t>
      </w:r>
      <w:proofErr w:type="spellStart"/>
      <w:r>
        <w:t>unity</w:t>
      </w:r>
      <w:proofErr w:type="spellEnd"/>
      <w:r>
        <w:t xml:space="preserve"> eftersom det är första gången jag använt </w:t>
      </w:r>
      <w:proofErr w:type="spellStart"/>
      <w:r>
        <w:t>unity</w:t>
      </w:r>
      <w:proofErr w:type="spellEnd"/>
      <w:r>
        <w:t xml:space="preserve">. När jag hade lite erfarenhet med </w:t>
      </w:r>
      <w:proofErr w:type="spellStart"/>
      <w:r>
        <w:t>unity</w:t>
      </w:r>
      <w:proofErr w:type="spellEnd"/>
      <w:r>
        <w:t xml:space="preserve"> började jag planera mitt spel</w:t>
      </w:r>
      <w:r w:rsidR="00C22037">
        <w:t xml:space="preserve"> i min </w:t>
      </w:r>
      <w:proofErr w:type="spellStart"/>
      <w:r w:rsidR="00C22037">
        <w:t>planner</w:t>
      </w:r>
      <w:proofErr w:type="spellEnd"/>
      <w:r>
        <w:t>.</w:t>
      </w:r>
      <w:r w:rsidR="005119F6">
        <w:t xml:space="preserve"> Jag följde min </w:t>
      </w:r>
      <w:proofErr w:type="spellStart"/>
      <w:r w:rsidR="005119F6">
        <w:t>planner</w:t>
      </w:r>
      <w:proofErr w:type="spellEnd"/>
      <w:r w:rsidR="005119F6">
        <w:t xml:space="preserve"> och lade till mer om det behövdes. </w:t>
      </w:r>
    </w:p>
    <w:p w14:paraId="1EC4C225" w14:textId="35158B8B" w:rsidR="00706F22" w:rsidRDefault="00AB4CF1" w:rsidP="00F825F9">
      <w:r>
        <w:t xml:space="preserve"> Först</w:t>
      </w:r>
      <w:r w:rsidR="009745E5">
        <w:t xml:space="preserve"> hämta</w:t>
      </w:r>
      <w:r w:rsidR="00706F22">
        <w:t>de jag</w:t>
      </w:r>
      <w:r w:rsidR="009745E5">
        <w:t xml:space="preserve"> grafik från assetstore. </w:t>
      </w:r>
      <w:r w:rsidR="00706F22">
        <w:t>Jag satte ut kamera och sprites på scenen. Jag gjorde sedan tilemaps med alla sprites</w:t>
      </w:r>
      <w:r w:rsidR="00EF690C">
        <w:t xml:space="preserve"> och </w:t>
      </w:r>
      <w:r w:rsidR="00706F22">
        <w:t>delade in alla sprites med taggar</w:t>
      </w:r>
      <w:r w:rsidR="00CD38A7">
        <w:t xml:space="preserve">. </w:t>
      </w:r>
    </w:p>
    <w:p w14:paraId="05D3DAFE" w14:textId="62E2F638" w:rsidR="009434E5" w:rsidRDefault="009745E5" w:rsidP="00F825F9">
      <w:r>
        <w:t>Sedan</w:t>
      </w:r>
      <w:r w:rsidR="00CD38A7">
        <w:t xml:space="preserve"> började jag</w:t>
      </w:r>
      <w:r>
        <w:t xml:space="preserve"> lägga till funktioner för </w:t>
      </w:r>
      <w:r w:rsidR="005A11C5">
        <w:t>att kunna röra karaktären</w:t>
      </w:r>
      <w:r w:rsidR="00CD38A7">
        <w:t xml:space="preserve"> och andra objekt</w:t>
      </w:r>
      <w:r w:rsidR="005A11C5">
        <w:t xml:space="preserve">. Jag lade till komponenter till alla sprites. </w:t>
      </w:r>
      <w:r w:rsidR="00004156">
        <w:t>G</w:t>
      </w:r>
      <w:r w:rsidR="005A11C5">
        <w:t xml:space="preserve">jorde </w:t>
      </w:r>
      <w:r w:rsidR="00F825F9">
        <w:t xml:space="preserve">funktionerna </w:t>
      </w:r>
      <w:r w:rsidR="009434E5">
        <w:t xml:space="preserve">och animationerna för </w:t>
      </w:r>
      <w:r w:rsidR="00F825F9">
        <w:t>karaktär</w:t>
      </w:r>
      <w:r w:rsidR="009434E5">
        <w:t>en</w:t>
      </w:r>
      <w:r w:rsidR="00972BC7">
        <w:t xml:space="preserve"> och fienderna</w:t>
      </w:r>
      <w:r w:rsidR="009434E5">
        <w:t>.</w:t>
      </w:r>
    </w:p>
    <w:p w14:paraId="6E6B6862" w14:textId="77777777" w:rsidR="00004156" w:rsidRDefault="002B06E0" w:rsidP="00F825F9">
      <w:r>
        <w:t xml:space="preserve">Jag lade till box collider till alla </w:t>
      </w:r>
      <w:r w:rsidR="009434E5">
        <w:t xml:space="preserve">objekt och sprites. </w:t>
      </w:r>
    </w:p>
    <w:p w14:paraId="4F0BA8E6" w14:textId="3289E037" w:rsidR="006E19A4" w:rsidRDefault="001858B7" w:rsidP="00F825F9">
      <w:r>
        <w:t xml:space="preserve">Det sista jag gjorde var att lägga till UI och </w:t>
      </w:r>
      <w:r w:rsidR="006F7762">
        <w:t>ljud.</w:t>
      </w:r>
    </w:p>
    <w:p w14:paraId="517E23C5" w14:textId="77777777" w:rsidR="00F825F9" w:rsidRDefault="00F825F9" w:rsidP="00E40928">
      <w:pPr>
        <w:pStyle w:val="Heading1"/>
      </w:pPr>
    </w:p>
    <w:p w14:paraId="7C41E809" w14:textId="77777777" w:rsidR="00F825F9" w:rsidRDefault="00F825F9" w:rsidP="00E40928">
      <w:pPr>
        <w:pStyle w:val="Heading1"/>
      </w:pPr>
    </w:p>
    <w:p w14:paraId="507343B5" w14:textId="35EBF3D3" w:rsidR="00E40928" w:rsidRPr="00634BC3" w:rsidRDefault="00684324" w:rsidP="00E40928">
      <w:pPr>
        <w:pStyle w:val="Heading1"/>
      </w:pPr>
      <w:r>
        <w:t xml:space="preserve">4. </w:t>
      </w:r>
      <w:r w:rsidR="00A2025F" w:rsidRPr="00634BC3">
        <w:t>Spel funktioner</w:t>
      </w:r>
    </w:p>
    <w:p w14:paraId="2516F74A" w14:textId="7D199C5C" w:rsidR="008D7C96" w:rsidRPr="00634BC3" w:rsidRDefault="008D7C96" w:rsidP="008D7C96"/>
    <w:p w14:paraId="405A5018" w14:textId="19BBD7BF" w:rsidR="00AF1DA8" w:rsidRPr="00634BC3" w:rsidRDefault="00F22D64" w:rsidP="00AF1DA8">
      <w:pPr>
        <w:pStyle w:val="Heading2"/>
      </w:pPr>
      <w:r>
        <w:t>4</w:t>
      </w:r>
      <w:r w:rsidR="00AF1DA8" w:rsidRPr="00634BC3">
        <w:t xml:space="preserve">.1 </w:t>
      </w:r>
      <w:r w:rsidR="00A2025F" w:rsidRPr="00634BC3">
        <w:t>KARAKTÄR</w:t>
      </w:r>
    </w:p>
    <w:p w14:paraId="7B33CC77" w14:textId="41DBAC5C" w:rsidR="004252CD" w:rsidRDefault="0053126E" w:rsidP="00B424B2">
      <w:r w:rsidRPr="00634BC3">
        <w:t xml:space="preserve">I spelet finns det en huvudkaraktär som har ett antal funktioner. </w:t>
      </w:r>
      <w:r w:rsidR="00120E0A" w:rsidRPr="00634BC3">
        <w:t xml:space="preserve">Karaktären kan röra sig åt vänster och höger med anpassade animeringar. </w:t>
      </w:r>
      <w:r w:rsidR="00F0190B" w:rsidRPr="00634BC3">
        <w:t xml:space="preserve">Den har även förmågan att hoppa och ducka under små </w:t>
      </w:r>
      <w:r w:rsidR="001C7D9C" w:rsidRPr="00634BC3">
        <w:t>objekt</w:t>
      </w:r>
      <w:r w:rsidR="00F0190B" w:rsidRPr="00634BC3">
        <w:t xml:space="preserve">. </w:t>
      </w:r>
      <w:r w:rsidR="001C7FF4" w:rsidRPr="00634BC3">
        <w:t xml:space="preserve">Båda har passande animeringar. </w:t>
      </w:r>
      <w:r w:rsidR="008E4F66">
        <w:t>Karaktären har en funktion som kollar om spelaren</w:t>
      </w:r>
      <w:r w:rsidR="001D1A7C">
        <w:t xml:space="preserve"> är </w:t>
      </w:r>
      <w:r w:rsidR="00604DF8">
        <w:t xml:space="preserve">på marken </w:t>
      </w:r>
      <w:r w:rsidR="001D1A7C">
        <w:t>eller inte. Om</w:t>
      </w:r>
      <w:r w:rsidR="00D50B2D">
        <w:t xml:space="preserve"> karaktären kommer i kontakt med ett visst </w:t>
      </w:r>
      <w:r w:rsidR="00604DF8">
        <w:t>material kan</w:t>
      </w:r>
      <w:r w:rsidR="00D50B2D">
        <w:t xml:space="preserve"> den hoppa</w:t>
      </w:r>
      <w:r w:rsidR="00604DF8">
        <w:t xml:space="preserve">. </w:t>
      </w:r>
    </w:p>
    <w:p w14:paraId="3D896F21" w14:textId="49F29B12" w:rsidR="00614D99" w:rsidRDefault="005E3032" w:rsidP="00B424B2">
      <w:r w:rsidRPr="00634BC3">
        <w:t xml:space="preserve">Med karaktären får man även </w:t>
      </w:r>
      <w:r w:rsidR="001C7D9C" w:rsidRPr="00634BC3">
        <w:t>förmågan</w:t>
      </w:r>
      <w:r w:rsidRPr="00634BC3">
        <w:t xml:space="preserve"> att skjuta små kulor</w:t>
      </w:r>
      <w:r w:rsidR="00614D99">
        <w:t xml:space="preserve"> som gör ett ljud</w:t>
      </w:r>
      <w:r w:rsidRPr="00634BC3">
        <w:t xml:space="preserve">. </w:t>
      </w:r>
      <w:r w:rsidR="00E567B5" w:rsidRPr="00634BC3">
        <w:t xml:space="preserve">Kulorna är prefabs som kontrolleras med </w:t>
      </w:r>
      <w:r w:rsidR="00557898" w:rsidRPr="00634BC3">
        <w:t>ett enskilt script</w:t>
      </w:r>
      <w:r w:rsidR="00E567B5" w:rsidRPr="00634BC3">
        <w:t xml:space="preserve">. Kulorna har en egen collider och kan förstöra en viss typ av </w:t>
      </w:r>
      <w:r w:rsidR="00557898" w:rsidRPr="00634BC3">
        <w:t>objekt</w:t>
      </w:r>
      <w:r w:rsidR="004C7F14" w:rsidRPr="00634BC3">
        <w:t xml:space="preserve"> som har taggen “Destructable”. </w:t>
      </w:r>
      <w:r w:rsidR="005E4293" w:rsidRPr="00634BC3">
        <w:t xml:space="preserve">Om kulan kommer i kontakt med en fiende kommer fienden att förlora ett liv. </w:t>
      </w:r>
    </w:p>
    <w:p w14:paraId="12BAF973" w14:textId="520A1492" w:rsidR="00C3090E" w:rsidRPr="00634BC3" w:rsidRDefault="008C0DAE" w:rsidP="00B424B2">
      <w:r w:rsidRPr="00634BC3">
        <w:t xml:space="preserve">Om huvudkaraktären kommer </w:t>
      </w:r>
      <w:r w:rsidR="00412ECC">
        <w:t>i</w:t>
      </w:r>
      <w:r w:rsidRPr="00634BC3">
        <w:t xml:space="preserve"> kontakt med en fiende kommer karaktären förlora ett liv och </w:t>
      </w:r>
      <w:r w:rsidR="00C469BB" w:rsidRPr="00634BC3">
        <w:t xml:space="preserve">livmätaren högst upp på skärmen kommer att </w:t>
      </w:r>
      <w:r w:rsidR="00412ECC">
        <w:t>ändras</w:t>
      </w:r>
      <w:r w:rsidR="00C469BB" w:rsidRPr="00634BC3">
        <w:t>. Liven kan återhä</w:t>
      </w:r>
      <w:r w:rsidR="0040214A" w:rsidRPr="00634BC3">
        <w:t xml:space="preserve">mtas endast om karaktären kommer </w:t>
      </w:r>
      <w:r w:rsidR="00412ECC">
        <w:t>i</w:t>
      </w:r>
      <w:r w:rsidR="0040214A" w:rsidRPr="00634BC3">
        <w:t xml:space="preserve"> kontakt med bären som finns utspridda </w:t>
      </w:r>
      <w:r w:rsidR="00412ECC">
        <w:t>på</w:t>
      </w:r>
      <w:r w:rsidR="0040214A" w:rsidRPr="00634BC3">
        <w:t xml:space="preserve"> banan.</w:t>
      </w:r>
      <w:r w:rsidR="00C3090E" w:rsidRPr="00634BC3">
        <w:t xml:space="preserve"> Bären är också en pre</w:t>
      </w:r>
      <w:r w:rsidR="00A97CC7" w:rsidRPr="00634BC3">
        <w:t>fab som kommer att förstöras när de nuddar spelaren</w:t>
      </w:r>
      <w:r w:rsidR="007D4291" w:rsidRPr="00634BC3">
        <w:t>.</w:t>
      </w:r>
    </w:p>
    <w:p w14:paraId="39C751B0" w14:textId="1133D3DC" w:rsidR="0053126E" w:rsidRPr="00B83A91" w:rsidRDefault="00412ECC" w:rsidP="00B424B2">
      <w:r>
        <w:t>Det</w:t>
      </w:r>
      <w:r w:rsidR="00C3090E" w:rsidRPr="00634BC3">
        <w:t xml:space="preserve"> finns även diamanter utspridda runt omkring</w:t>
      </w:r>
      <w:r w:rsidR="004A01F0">
        <w:t xml:space="preserve">. </w:t>
      </w:r>
      <w:r w:rsidR="007D4291" w:rsidRPr="00634BC3">
        <w:t xml:space="preserve">De har taggen </w:t>
      </w:r>
      <w:r w:rsidR="004A01F0">
        <w:t>”</w:t>
      </w:r>
      <w:r w:rsidR="007D4291" w:rsidRPr="00634BC3">
        <w:t>currency</w:t>
      </w:r>
      <w:r w:rsidR="004A01F0">
        <w:t>”</w:t>
      </w:r>
      <w:r w:rsidR="007D4291" w:rsidRPr="00634BC3">
        <w:t xml:space="preserve"> och endast spelaren kan plocka upp dem.</w:t>
      </w:r>
      <w:r w:rsidR="00B83A91" w:rsidRPr="00634BC3">
        <w:t xml:space="preserve"> De fungerar precis som bären och kommer att förstöras och ändra värdet på poängen som syns I vänstra hornet på skärmen.</w:t>
      </w:r>
    </w:p>
    <w:p w14:paraId="4D1402CF" w14:textId="77777777" w:rsidR="006F4874" w:rsidRPr="006F4874" w:rsidRDefault="006F4874" w:rsidP="006F4874">
      <w:pPr>
        <w:rPr>
          <w:lang w:val="en-CA"/>
        </w:rPr>
      </w:pPr>
    </w:p>
    <w:p w14:paraId="5A975C6F" w14:textId="4ED05C4E" w:rsidR="00AF1DA8" w:rsidRPr="00344C34" w:rsidRDefault="00F22D64" w:rsidP="00AF1DA8">
      <w:pPr>
        <w:pStyle w:val="Heading2"/>
      </w:pPr>
      <w:r>
        <w:t>4</w:t>
      </w:r>
      <w:r w:rsidR="00AF1DA8" w:rsidRPr="00344C34">
        <w:t xml:space="preserve">.2 </w:t>
      </w:r>
      <w:r w:rsidR="00EC6775" w:rsidRPr="00344C34">
        <w:t>Bana</w:t>
      </w:r>
    </w:p>
    <w:p w14:paraId="4F3031CC" w14:textId="1767FA9C" w:rsidR="00EC6775" w:rsidRPr="006E7035" w:rsidRDefault="001E2EE1" w:rsidP="00EC6775">
      <w:r>
        <w:t>På</w:t>
      </w:r>
      <w:r w:rsidR="00EC6775" w:rsidRPr="006E7035">
        <w:t xml:space="preserve"> banan </w:t>
      </w:r>
      <w:r w:rsidR="006E7035" w:rsidRPr="006E7035">
        <w:t xml:space="preserve">finns </w:t>
      </w:r>
      <w:r w:rsidR="00BB1618">
        <w:t>tre</w:t>
      </w:r>
      <w:r w:rsidR="006E7035" w:rsidRPr="006E7035">
        <w:t xml:space="preserve"> o</w:t>
      </w:r>
      <w:r w:rsidR="006E7035">
        <w:t>bjekt som kan röra sig. Det är karaktären</w:t>
      </w:r>
      <w:r w:rsidR="00DF2985">
        <w:t xml:space="preserve">, fienderna och kulorna. </w:t>
      </w:r>
      <w:r>
        <w:t>På</w:t>
      </w:r>
      <w:r w:rsidR="00DF2985">
        <w:t xml:space="preserve"> banan finns också olika tilemaps för </w:t>
      </w:r>
      <w:r w:rsidR="0094637F">
        <w:t xml:space="preserve">olika </w:t>
      </w:r>
      <w:r w:rsidR="00884790">
        <w:t>föremål</w:t>
      </w:r>
      <w:r w:rsidR="0094637F">
        <w:t xml:space="preserve"> och objekt. En </w:t>
      </w:r>
      <w:proofErr w:type="spellStart"/>
      <w:r w:rsidR="0094637F">
        <w:t>tilemap</w:t>
      </w:r>
      <w:proofErr w:type="spellEnd"/>
      <w:r w:rsidR="0094637F">
        <w:t xml:space="preserve"> för bakgrundsobjekt</w:t>
      </w:r>
      <w:r w:rsidR="00A242D5">
        <w:t xml:space="preserve">, </w:t>
      </w:r>
      <w:r w:rsidR="00884790">
        <w:t xml:space="preserve">en </w:t>
      </w:r>
      <w:r w:rsidR="00A242D5">
        <w:t xml:space="preserve">för terräng och </w:t>
      </w:r>
      <w:r w:rsidR="00884790">
        <w:t xml:space="preserve">en </w:t>
      </w:r>
      <w:r w:rsidR="00A242D5">
        <w:t>för objekt som är förstörbara.</w:t>
      </w:r>
      <w:r w:rsidR="00EB6F53">
        <w:t xml:space="preserve"> Det finns två </w:t>
      </w:r>
      <w:r w:rsidR="00884790">
        <w:t>föremål</w:t>
      </w:r>
      <w:r w:rsidR="00EB6F53">
        <w:t xml:space="preserve"> som är reaktiva, det är bär och diamanter</w:t>
      </w:r>
      <w:r w:rsidR="00B11EF2">
        <w:t xml:space="preserve">. Jag har delat upp de olika objekten i olika lager så att spelaren och </w:t>
      </w:r>
      <w:r w:rsidR="00B94CE3">
        <w:t xml:space="preserve">allt som har en funktion är längst fram. De objekt som är bakom är </w:t>
      </w:r>
      <w:r w:rsidR="009F1671">
        <w:t xml:space="preserve">bakgrundsbilden, </w:t>
      </w:r>
      <w:r w:rsidR="00C752BD">
        <w:t>växter och väggar som är bakom spelaren.</w:t>
      </w:r>
      <w:r w:rsidR="002170A2">
        <w:t xml:space="preserve"> Alla sprites i tilemapsen är anpassade så att de får plats inom en ruta i </w:t>
      </w:r>
      <w:proofErr w:type="spellStart"/>
      <w:r w:rsidR="002170A2">
        <w:t>gridsystemet</w:t>
      </w:r>
      <w:proofErr w:type="spellEnd"/>
      <w:r w:rsidR="002170A2">
        <w:t xml:space="preserve">. </w:t>
      </w:r>
      <w:r w:rsidR="006879E6">
        <w:t>Det är därför väldigt lätt att omredigera banan med hjälp av tilemaps.</w:t>
      </w:r>
      <w:r w:rsidR="00DB6D2C">
        <w:t xml:space="preserve"> </w:t>
      </w:r>
    </w:p>
    <w:p w14:paraId="6F01F2BF" w14:textId="15D3F49F" w:rsidR="00AF1DA8" w:rsidRPr="006E7035" w:rsidRDefault="00AF1DA8" w:rsidP="00AF1DA8"/>
    <w:p w14:paraId="5BDB2EAD" w14:textId="77777777" w:rsidR="00972BC7" w:rsidRDefault="00972BC7" w:rsidP="00AF1DA8">
      <w:pPr>
        <w:pStyle w:val="Heading2"/>
        <w:rPr>
          <w:lang w:val="en-CA"/>
        </w:rPr>
      </w:pPr>
    </w:p>
    <w:p w14:paraId="0006AB91" w14:textId="77777777" w:rsidR="00972BC7" w:rsidRDefault="00972BC7" w:rsidP="00AF1DA8">
      <w:pPr>
        <w:pStyle w:val="Heading2"/>
        <w:rPr>
          <w:lang w:val="en-CA"/>
        </w:rPr>
      </w:pPr>
    </w:p>
    <w:p w14:paraId="16088082" w14:textId="77777777" w:rsidR="00972BC7" w:rsidRDefault="00972BC7" w:rsidP="00AF1DA8">
      <w:pPr>
        <w:pStyle w:val="Heading2"/>
        <w:rPr>
          <w:lang w:val="en-CA"/>
        </w:rPr>
      </w:pPr>
    </w:p>
    <w:p w14:paraId="524FF4AD" w14:textId="77777777" w:rsidR="00972BC7" w:rsidRDefault="00972BC7" w:rsidP="00AF1DA8">
      <w:pPr>
        <w:pStyle w:val="Heading2"/>
        <w:rPr>
          <w:lang w:val="en-CA"/>
        </w:rPr>
      </w:pPr>
    </w:p>
    <w:p w14:paraId="6D0499AF" w14:textId="77777777" w:rsidR="00972BC7" w:rsidRDefault="00972BC7" w:rsidP="00AF1DA8">
      <w:pPr>
        <w:pStyle w:val="Heading2"/>
        <w:rPr>
          <w:lang w:val="en-CA"/>
        </w:rPr>
      </w:pPr>
    </w:p>
    <w:p w14:paraId="6FA817A8" w14:textId="77777777" w:rsidR="00972BC7" w:rsidRDefault="00972BC7" w:rsidP="00AF1DA8">
      <w:pPr>
        <w:pStyle w:val="Heading2"/>
        <w:rPr>
          <w:lang w:val="en-CA"/>
        </w:rPr>
      </w:pPr>
    </w:p>
    <w:p w14:paraId="0BA08546" w14:textId="77777777" w:rsidR="00972BC7" w:rsidRDefault="00972BC7" w:rsidP="00AF1DA8">
      <w:pPr>
        <w:pStyle w:val="Heading2"/>
        <w:rPr>
          <w:lang w:val="en-CA"/>
        </w:rPr>
      </w:pPr>
    </w:p>
    <w:p w14:paraId="438500FA" w14:textId="77777777" w:rsidR="00972BC7" w:rsidRDefault="00972BC7" w:rsidP="00AF1DA8">
      <w:pPr>
        <w:pStyle w:val="Heading2"/>
        <w:rPr>
          <w:lang w:val="en-CA"/>
        </w:rPr>
      </w:pPr>
    </w:p>
    <w:p w14:paraId="290D9151" w14:textId="77777777" w:rsidR="00972BC7" w:rsidRDefault="00972BC7" w:rsidP="00AF1DA8">
      <w:pPr>
        <w:pStyle w:val="Heading2"/>
        <w:rPr>
          <w:lang w:val="en-CA"/>
        </w:rPr>
      </w:pPr>
    </w:p>
    <w:p w14:paraId="16B1ECC9" w14:textId="77777777" w:rsidR="00972BC7" w:rsidRDefault="00972BC7" w:rsidP="00AF1DA8">
      <w:pPr>
        <w:pStyle w:val="Heading2"/>
        <w:rPr>
          <w:lang w:val="en-CA"/>
        </w:rPr>
      </w:pPr>
    </w:p>
    <w:p w14:paraId="159D51C0" w14:textId="77777777" w:rsidR="00972BC7" w:rsidRDefault="00972BC7" w:rsidP="00AF1DA8">
      <w:pPr>
        <w:pStyle w:val="Heading2"/>
        <w:rPr>
          <w:lang w:val="en-CA"/>
        </w:rPr>
      </w:pPr>
    </w:p>
    <w:p w14:paraId="30E0890A" w14:textId="77777777" w:rsidR="00972BC7" w:rsidRDefault="00972BC7" w:rsidP="00AF1DA8">
      <w:pPr>
        <w:pStyle w:val="Heading2"/>
        <w:rPr>
          <w:lang w:val="en-CA"/>
        </w:rPr>
      </w:pPr>
    </w:p>
    <w:p w14:paraId="6D0A38FB" w14:textId="77777777" w:rsidR="00972BC7" w:rsidRDefault="00972BC7" w:rsidP="00AF1DA8">
      <w:pPr>
        <w:pStyle w:val="Heading2"/>
        <w:rPr>
          <w:lang w:val="en-CA"/>
        </w:rPr>
      </w:pPr>
    </w:p>
    <w:p w14:paraId="6D02ED20" w14:textId="77777777" w:rsidR="00972BC7" w:rsidRDefault="00972BC7" w:rsidP="00AF1DA8">
      <w:pPr>
        <w:pStyle w:val="Heading2"/>
        <w:rPr>
          <w:lang w:val="en-CA"/>
        </w:rPr>
      </w:pPr>
    </w:p>
    <w:p w14:paraId="2561297D" w14:textId="77777777" w:rsidR="00972BC7" w:rsidRDefault="00972BC7" w:rsidP="00AF1DA8">
      <w:pPr>
        <w:pStyle w:val="Heading2"/>
        <w:rPr>
          <w:lang w:val="en-CA"/>
        </w:rPr>
      </w:pPr>
    </w:p>
    <w:p w14:paraId="7F5C24F1" w14:textId="244FD312" w:rsidR="00AF1DA8" w:rsidRDefault="00F22D64" w:rsidP="00AF1DA8">
      <w:pPr>
        <w:pStyle w:val="Heading2"/>
        <w:rPr>
          <w:lang w:val="en-CA"/>
        </w:rPr>
      </w:pPr>
      <w:r>
        <w:rPr>
          <w:lang w:val="en-CA"/>
        </w:rPr>
        <w:t>4</w:t>
      </w:r>
      <w:r w:rsidR="00AF1DA8">
        <w:rPr>
          <w:lang w:val="en-CA"/>
        </w:rPr>
        <w:t xml:space="preserve">.3 </w:t>
      </w:r>
      <w:r w:rsidR="000D3EA1">
        <w:rPr>
          <w:lang w:val="en-CA"/>
        </w:rPr>
        <w:t>UI</w:t>
      </w:r>
    </w:p>
    <w:p w14:paraId="4D43F929" w14:textId="58B3B0D7" w:rsidR="000D3EA1" w:rsidRPr="000D3EA1" w:rsidRDefault="000D3EA1" w:rsidP="000D3EA1">
      <w:r w:rsidRPr="000D3EA1">
        <w:t>I spelet finns t</w:t>
      </w:r>
      <w:r>
        <w:t>vå olika typer av UI. Det är de olika mä</w:t>
      </w:r>
      <w:r w:rsidR="00BE7765">
        <w:t>tarna för spelaren och start/slut meny. Det finns en mätare för poäng</w:t>
      </w:r>
      <w:r w:rsidR="00A43F4C">
        <w:t>, en mätare för hälsa och en mätare för tid. I startmenyn finns en knapp för att starta och lämna spelet. I slutmenyn visa</w:t>
      </w:r>
      <w:r w:rsidR="006F4874">
        <w:t>s poängen och en knapp för att gå till startmenyn.</w:t>
      </w:r>
      <w:r w:rsidR="00453576">
        <w:t xml:space="preserve"> För att komma till slutmenyn måste antingen</w:t>
      </w:r>
      <w:r w:rsidR="00FC7EAB">
        <w:t xml:space="preserve"> tiden vara noll eller spelarens hälsa vara noll.</w:t>
      </w:r>
    </w:p>
    <w:p w14:paraId="382E68FE" w14:textId="7984BE61" w:rsidR="00AF1DA8" w:rsidRPr="000D3EA1" w:rsidRDefault="00921CC3" w:rsidP="00AF1DA8">
      <w:r>
        <w:rPr>
          <w:noProof/>
        </w:rPr>
        <w:drawing>
          <wp:anchor distT="0" distB="0" distL="114300" distR="114300" simplePos="0" relativeHeight="251658240" behindDoc="1" locked="0" layoutInCell="1" allowOverlap="1" wp14:anchorId="530A3FF8" wp14:editId="576B18B8">
            <wp:simplePos x="0" y="0"/>
            <wp:positionH relativeFrom="column">
              <wp:posOffset>-63562</wp:posOffset>
            </wp:positionH>
            <wp:positionV relativeFrom="paragraph">
              <wp:posOffset>16510</wp:posOffset>
            </wp:positionV>
            <wp:extent cx="5274310" cy="643890"/>
            <wp:effectExtent l="0" t="0" r="2540" b="381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09910" w14:textId="66043556" w:rsidR="00AF1DA8" w:rsidRPr="000D3EA1" w:rsidRDefault="00AF1DA8" w:rsidP="00AF1DA8"/>
    <w:p w14:paraId="54BF1461" w14:textId="70293FE2" w:rsidR="00AF1DA8" w:rsidRPr="000D3EA1" w:rsidRDefault="00AF1DA8" w:rsidP="00AF1DA8"/>
    <w:p w14:paraId="0B51A985" w14:textId="26A0AC58" w:rsidR="00AF1DA8" w:rsidRPr="000D3EA1" w:rsidRDefault="00842371" w:rsidP="00AF1DA8">
      <w:r>
        <w:rPr>
          <w:noProof/>
        </w:rPr>
        <w:drawing>
          <wp:anchor distT="0" distB="0" distL="114300" distR="114300" simplePos="0" relativeHeight="251660288" behindDoc="0" locked="0" layoutInCell="1" allowOverlap="1" wp14:anchorId="50B1891B" wp14:editId="70552F2C">
            <wp:simplePos x="0" y="0"/>
            <wp:positionH relativeFrom="column">
              <wp:posOffset>2602315</wp:posOffset>
            </wp:positionH>
            <wp:positionV relativeFrom="paragraph">
              <wp:posOffset>325863</wp:posOffset>
            </wp:positionV>
            <wp:extent cx="1641475" cy="1658620"/>
            <wp:effectExtent l="0" t="0" r="0" b="0"/>
            <wp:wrapThrough wrapText="bothSides">
              <wp:wrapPolygon edited="0">
                <wp:start x="0" y="0"/>
                <wp:lineTo x="0" y="21335"/>
                <wp:lineTo x="21308" y="21335"/>
                <wp:lineTo x="21308" y="0"/>
                <wp:lineTo x="0" y="0"/>
              </wp:wrapPolygon>
            </wp:wrapThrough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79059" w14:textId="030D253F" w:rsidR="00842371" w:rsidRDefault="00A17990" w:rsidP="00AF1DA8">
      <w:r>
        <w:rPr>
          <w:noProof/>
        </w:rPr>
        <w:drawing>
          <wp:anchor distT="0" distB="0" distL="114300" distR="114300" simplePos="0" relativeHeight="251659264" behindDoc="0" locked="0" layoutInCell="1" allowOverlap="1" wp14:anchorId="6E035FC7" wp14:editId="2B86700E">
            <wp:simplePos x="1145754" y="6940627"/>
            <wp:positionH relativeFrom="column">
              <wp:align>left</wp:align>
            </wp:positionH>
            <wp:positionV relativeFrom="paragraph">
              <wp:align>top</wp:align>
            </wp:positionV>
            <wp:extent cx="1894901" cy="1501366"/>
            <wp:effectExtent l="0" t="0" r="0" b="381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901" cy="150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8E158" w14:textId="6D974E6E" w:rsidR="00AF1DA8" w:rsidRPr="000D3EA1" w:rsidRDefault="00842371" w:rsidP="00684324">
      <w:pPr>
        <w:tabs>
          <w:tab w:val="center" w:pos="2571"/>
        </w:tabs>
      </w:pPr>
      <w:r>
        <w:tab/>
      </w:r>
    </w:p>
    <w:p w14:paraId="7460211E" w14:textId="26E3773B" w:rsidR="00AF1DA8" w:rsidRPr="000D3EA1" w:rsidRDefault="00AF1DA8" w:rsidP="00AF1DA8"/>
    <w:p w14:paraId="7F61EBAB" w14:textId="6A9B0C22" w:rsidR="00AF1DA8" w:rsidRPr="000D3EA1" w:rsidRDefault="00AF1DA8" w:rsidP="00AF1DA8"/>
    <w:p w14:paraId="592D6EDC" w14:textId="3F02C716" w:rsidR="00AF1DA8" w:rsidRPr="000D3EA1" w:rsidRDefault="00AF1DA8" w:rsidP="00AF1DA8"/>
    <w:p w14:paraId="62240443" w14:textId="77777777" w:rsidR="001C7D9C" w:rsidRPr="000D3EA1" w:rsidRDefault="001C7D9C" w:rsidP="00842196">
      <w:pPr>
        <w:pStyle w:val="Heading1"/>
      </w:pPr>
    </w:p>
    <w:p w14:paraId="4A58C637" w14:textId="77777777" w:rsidR="00684324" w:rsidRDefault="00684324" w:rsidP="00842196">
      <w:pPr>
        <w:pStyle w:val="Heading1"/>
      </w:pPr>
    </w:p>
    <w:p w14:paraId="7B7DC660" w14:textId="06C152BB" w:rsidR="00842196" w:rsidRPr="000D3EA1" w:rsidRDefault="00684324" w:rsidP="00842196">
      <w:pPr>
        <w:pStyle w:val="Heading1"/>
      </w:pPr>
      <w:r>
        <w:t>5.</w:t>
      </w:r>
      <w:r w:rsidR="00557898" w:rsidRPr="000D3EA1">
        <w:t>Avslut</w:t>
      </w:r>
    </w:p>
    <w:p w14:paraId="257C97BC" w14:textId="49976FE5" w:rsidR="00AF1DA8" w:rsidRPr="000D3EA1" w:rsidRDefault="00AF1DA8" w:rsidP="00AF1DA8"/>
    <w:p w14:paraId="03C9FC3D" w14:textId="7AFB210A" w:rsidR="00A17DE5" w:rsidRDefault="00074EBC" w:rsidP="00074EBC">
      <w:pPr>
        <w:spacing w:line="276" w:lineRule="auto"/>
        <w:rPr>
          <w:szCs w:val="24"/>
        </w:rPr>
      </w:pPr>
      <w:r>
        <w:rPr>
          <w:szCs w:val="24"/>
        </w:rPr>
        <w:t xml:space="preserve">Jag blev klar med spelet tillslut och fyllde kraven för mitt spel. </w:t>
      </w:r>
      <w:r w:rsidR="00A46A0B">
        <w:rPr>
          <w:szCs w:val="24"/>
        </w:rPr>
        <w:t>Jag känner att jag lär</w:t>
      </w:r>
      <w:r w:rsidR="00BB3975">
        <w:rPr>
          <w:szCs w:val="24"/>
        </w:rPr>
        <w:t>t mig något och skulle gärna vilja göra ett liknande projekt.</w:t>
      </w:r>
    </w:p>
    <w:p w14:paraId="5B68085D" w14:textId="1F1856E3" w:rsidR="004E7DF7" w:rsidRDefault="00074EBC" w:rsidP="00074EBC">
      <w:pPr>
        <w:spacing w:line="276" w:lineRule="auto"/>
        <w:rPr>
          <w:szCs w:val="24"/>
        </w:rPr>
      </w:pPr>
      <w:r>
        <w:rPr>
          <w:szCs w:val="24"/>
        </w:rPr>
        <w:t xml:space="preserve">Det som var svårt med projektet var att komma igång och att lösa problem. </w:t>
      </w:r>
      <w:r w:rsidR="004E7DF7">
        <w:rPr>
          <w:szCs w:val="24"/>
        </w:rPr>
        <w:t xml:space="preserve">Det största problemet som jag stötte på var </w:t>
      </w:r>
      <w:r w:rsidR="00606803">
        <w:rPr>
          <w:szCs w:val="24"/>
        </w:rPr>
        <w:t xml:space="preserve">att </w:t>
      </w:r>
      <w:proofErr w:type="spellStart"/>
      <w:r w:rsidR="00606803">
        <w:rPr>
          <w:szCs w:val="24"/>
        </w:rPr>
        <w:t>unity</w:t>
      </w:r>
      <w:proofErr w:type="spellEnd"/>
      <w:r w:rsidR="00606803">
        <w:rPr>
          <w:szCs w:val="24"/>
        </w:rPr>
        <w:t xml:space="preserve"> editors inte ville fungera. Det kostade mig mycket tid</w:t>
      </w:r>
      <w:r w:rsidR="00111254">
        <w:rPr>
          <w:szCs w:val="24"/>
        </w:rPr>
        <w:t>.</w:t>
      </w:r>
    </w:p>
    <w:p w14:paraId="1C133D8C" w14:textId="1BAC0A4A" w:rsidR="00074EBC" w:rsidRPr="0090554D" w:rsidRDefault="00074EBC" w:rsidP="00074EBC">
      <w:pPr>
        <w:spacing w:line="276" w:lineRule="auto"/>
        <w:rPr>
          <w:b/>
          <w:bCs/>
          <w:sz w:val="28"/>
          <w:szCs w:val="28"/>
        </w:rPr>
      </w:pPr>
      <w:r>
        <w:rPr>
          <w:szCs w:val="24"/>
        </w:rPr>
        <w:t xml:space="preserve">Det lättaste med projektet var att göra grafiken och animationer. Jag tyckte att det var väldigt lätt att göra i </w:t>
      </w:r>
      <w:proofErr w:type="spellStart"/>
      <w:r>
        <w:rPr>
          <w:szCs w:val="24"/>
        </w:rPr>
        <w:t>unity</w:t>
      </w:r>
      <w:proofErr w:type="spellEnd"/>
      <w:r w:rsidR="004E7DF7">
        <w:rPr>
          <w:szCs w:val="24"/>
        </w:rPr>
        <w:t xml:space="preserve"> med hjälp av assetstore</w:t>
      </w:r>
      <w:r>
        <w:rPr>
          <w:szCs w:val="24"/>
        </w:rPr>
        <w:t>.</w:t>
      </w:r>
      <w:r w:rsidR="00111254">
        <w:rPr>
          <w:szCs w:val="24"/>
        </w:rPr>
        <w:t xml:space="preserve"> </w:t>
      </w:r>
      <w:proofErr w:type="spellStart"/>
      <w:r w:rsidR="00AE7D35">
        <w:rPr>
          <w:szCs w:val="24"/>
        </w:rPr>
        <w:t>Unity</w:t>
      </w:r>
      <w:proofErr w:type="spellEnd"/>
      <w:r w:rsidR="00AE7D35">
        <w:rPr>
          <w:szCs w:val="24"/>
        </w:rPr>
        <w:t xml:space="preserve"> har väldigt bra funktioner för att hantera grafik och sprites</w:t>
      </w:r>
      <w:r w:rsidR="009F2CBD">
        <w:rPr>
          <w:szCs w:val="24"/>
        </w:rPr>
        <w:t>.</w:t>
      </w:r>
    </w:p>
    <w:p w14:paraId="292CDA8F" w14:textId="10FDB38D" w:rsidR="00074EBC" w:rsidRPr="008F7774" w:rsidRDefault="00074EBC" w:rsidP="00074EBC">
      <w:pPr>
        <w:spacing w:line="276" w:lineRule="auto"/>
        <w:rPr>
          <w:szCs w:val="24"/>
        </w:rPr>
      </w:pPr>
      <w:r>
        <w:rPr>
          <w:szCs w:val="24"/>
        </w:rPr>
        <w:t xml:space="preserve">Resultatet blev väldigt bra och projektet var ett bra tillfälle att lära </w:t>
      </w:r>
      <w:r w:rsidR="009F2CBD">
        <w:rPr>
          <w:szCs w:val="24"/>
        </w:rPr>
        <w:t>m</w:t>
      </w:r>
      <w:r>
        <w:rPr>
          <w:szCs w:val="24"/>
        </w:rPr>
        <w:t xml:space="preserve">ig om </w:t>
      </w:r>
      <w:proofErr w:type="spellStart"/>
      <w:r>
        <w:rPr>
          <w:szCs w:val="24"/>
        </w:rPr>
        <w:t>unity</w:t>
      </w:r>
      <w:proofErr w:type="spellEnd"/>
      <w:r>
        <w:rPr>
          <w:szCs w:val="24"/>
        </w:rPr>
        <w:t>. Jag känner att jag uppfyllt mina krav och har utvecklats på att programmera.</w:t>
      </w:r>
      <w:r w:rsidR="009F2CBD">
        <w:rPr>
          <w:szCs w:val="24"/>
        </w:rPr>
        <w:t xml:space="preserve"> </w:t>
      </w:r>
      <w:r w:rsidR="00D75375">
        <w:rPr>
          <w:szCs w:val="24"/>
        </w:rPr>
        <w:t xml:space="preserve">Jag har nu lärt mig att programmera </w:t>
      </w:r>
      <w:r w:rsidR="00656164">
        <w:rPr>
          <w:szCs w:val="24"/>
        </w:rPr>
        <w:t xml:space="preserve">i C# och kan några grundläggande funktioner i </w:t>
      </w:r>
      <w:proofErr w:type="spellStart"/>
      <w:r w:rsidR="00656164">
        <w:rPr>
          <w:szCs w:val="24"/>
        </w:rPr>
        <w:t>unity</w:t>
      </w:r>
      <w:proofErr w:type="spellEnd"/>
      <w:r w:rsidR="00656164">
        <w:rPr>
          <w:szCs w:val="24"/>
        </w:rPr>
        <w:t>.</w:t>
      </w:r>
    </w:p>
    <w:p w14:paraId="744A6B51" w14:textId="6603F1FE" w:rsidR="009C2A33" w:rsidRPr="00074EBC" w:rsidRDefault="009C2A33" w:rsidP="00AF1DA8"/>
    <w:p w14:paraId="406788F2" w14:textId="5EFD866D" w:rsidR="009C2A33" w:rsidRPr="00074EBC" w:rsidRDefault="009C2A33" w:rsidP="00AF1DA8"/>
    <w:p w14:paraId="3F1AED9F" w14:textId="071AC76E" w:rsidR="009C2A33" w:rsidRPr="00074EBC" w:rsidRDefault="009C2A33" w:rsidP="00AF1DA8"/>
    <w:p w14:paraId="29617232" w14:textId="1A66BA96" w:rsidR="009C2A33" w:rsidRPr="00074EBC" w:rsidRDefault="009C2A33" w:rsidP="00AF1DA8"/>
    <w:p w14:paraId="7210DED6" w14:textId="0C41A97D" w:rsidR="009C2A33" w:rsidRPr="00074EBC" w:rsidRDefault="009C2A33" w:rsidP="00AF1DA8"/>
    <w:p w14:paraId="4E0FC9B2" w14:textId="4EB98EB9" w:rsidR="009C2A33" w:rsidRPr="00074EBC" w:rsidRDefault="009C2A33" w:rsidP="00AF1DA8"/>
    <w:p w14:paraId="3FA53FF9" w14:textId="41941B75" w:rsidR="009C2A33" w:rsidRPr="00074EBC" w:rsidRDefault="009C2A33" w:rsidP="00AF1DA8"/>
    <w:p w14:paraId="69EE35D6" w14:textId="729446E1" w:rsidR="009C2A33" w:rsidRPr="00074EBC" w:rsidRDefault="009C2A33" w:rsidP="00AF1DA8"/>
    <w:p w14:paraId="3D701468" w14:textId="0FCBBE90" w:rsidR="009C2A33" w:rsidRPr="00074EBC" w:rsidRDefault="009C2A33" w:rsidP="00AF1DA8"/>
    <w:p w14:paraId="7495C00A" w14:textId="3D0096CA" w:rsidR="009C2A33" w:rsidRDefault="009C2A33" w:rsidP="00AF1DA8"/>
    <w:p w14:paraId="5AA5926E" w14:textId="77777777" w:rsidR="00B91975" w:rsidRPr="00074EBC" w:rsidRDefault="00B91975" w:rsidP="00AF1DA8"/>
    <w:p w14:paraId="6515841F" w14:textId="3C716522" w:rsidR="00842196" w:rsidRPr="00656164" w:rsidRDefault="00684324" w:rsidP="00842196">
      <w:pPr>
        <w:pStyle w:val="Heading1"/>
      </w:pPr>
      <w:r w:rsidRPr="00656164">
        <w:lastRenderedPageBreak/>
        <w:t>6.</w:t>
      </w:r>
      <w:r w:rsidR="00842196" w:rsidRPr="00656164">
        <w:t>F</w:t>
      </w:r>
      <w:r w:rsidRPr="00656164">
        <w:t>örbättringar</w:t>
      </w:r>
    </w:p>
    <w:p w14:paraId="39760BDA" w14:textId="77777777" w:rsidR="00EB53B9" w:rsidRDefault="00EB53B9" w:rsidP="00EB53B9"/>
    <w:p w14:paraId="32A21BC8" w14:textId="77777777" w:rsidR="00EB53B9" w:rsidRDefault="00EB53B9" w:rsidP="00EB53B9"/>
    <w:p w14:paraId="3FB04C70" w14:textId="34D4D844" w:rsidR="00EB53B9" w:rsidRPr="00656164" w:rsidRDefault="00EB53B9" w:rsidP="00EB53B9">
      <w:r>
        <w:t>Det som kan förbätt</w:t>
      </w:r>
      <w:r w:rsidR="0076417C">
        <w:t>ras</w:t>
      </w:r>
      <w:r>
        <w:t xml:space="preserve"> är buggfixar och hantering av sprites. De buggar som finns har att göra med karaktären. Jag måste se till att jag inte får värden som är null i min kod för då får jag error. En annan bugg som finns är att kameran skakar. Jag spenderade mycket tid på att fixa det men kunde inte. I spelet har jag även många sprites som inte är indelade i tilemaps. Mina föremål som finns är bara kloner och det tar mycket onödig plats.</w:t>
      </w:r>
      <w:r w:rsidR="00585F86">
        <w:t xml:space="preserve"> Jag skulle kunna lägga allt i tilemaps eller </w:t>
      </w:r>
      <w:r w:rsidR="00972EBA">
        <w:t>lägga ut dem slumpvis med hjälp av kod.</w:t>
      </w:r>
      <w:r w:rsidR="00102252">
        <w:t xml:space="preserve"> Det finns många möjligheter att </w:t>
      </w:r>
      <w:r w:rsidR="00590476">
        <w:t>göra mitt spel mer effektivt och snyggare. En till sak är att</w:t>
      </w:r>
      <w:r w:rsidR="00EB2EE2">
        <w:t xml:space="preserve"> mitt spel har ett slut och det finns ingen fortsättning. För att fixa detta skulle jag kunna slumpa banan och</w:t>
      </w:r>
      <w:r w:rsidR="00B91975">
        <w:t xml:space="preserve"> lägga till en highscore som sparas. På så sätt skulle spelet bli mycket mer intressant.</w:t>
      </w:r>
    </w:p>
    <w:p w14:paraId="3FF8898F" w14:textId="1E1A7755" w:rsidR="00076BCE" w:rsidRDefault="00656164" w:rsidP="00076BCE">
      <w:r w:rsidRPr="00656164">
        <w:t>Det finns mycket a</w:t>
      </w:r>
      <w:r>
        <w:t xml:space="preserve">tt förbättra såklart till nästa projekt. Det </w:t>
      </w:r>
      <w:r w:rsidR="004B4EF2">
        <w:t xml:space="preserve">jag skulle vilja tänka på </w:t>
      </w:r>
      <w:r>
        <w:t xml:space="preserve">är att planera på rätt sätt. </w:t>
      </w:r>
      <w:r w:rsidR="008E514B">
        <w:t xml:space="preserve">Desto mer tid som läggs på att planera </w:t>
      </w:r>
      <w:r w:rsidR="00AD0940">
        <w:t xml:space="preserve">desto snabbare kommer arbetsprocessen gå. </w:t>
      </w:r>
      <w:r w:rsidR="00C6238C">
        <w:t xml:space="preserve">Om man har </w:t>
      </w:r>
      <w:r w:rsidR="00556A9C">
        <w:t>en tydlig översikt</w:t>
      </w:r>
      <w:r w:rsidR="00C6238C">
        <w:t xml:space="preserve"> över projektet med </w:t>
      </w:r>
      <w:r w:rsidR="00556A9C">
        <w:t>lite kunskaper kommer det gå betydligt snabbare att komma igång.</w:t>
      </w:r>
      <w:r w:rsidR="00AB4E9F">
        <w:t xml:space="preserve"> </w:t>
      </w:r>
      <w:r w:rsidR="00AD0940">
        <w:t xml:space="preserve">Jag tycker att jag gjorde ett bra jobb på att planera och skulle vilja </w:t>
      </w:r>
      <w:r w:rsidR="00C6238C">
        <w:t xml:space="preserve">förbättra mig ännu mer till nästa projekt. </w:t>
      </w:r>
    </w:p>
    <w:p w14:paraId="6BC4A756" w14:textId="72547989" w:rsidR="009C2A33" w:rsidRPr="00656164" w:rsidRDefault="009C2A33" w:rsidP="00076BCE"/>
    <w:p w14:paraId="2DC7812B" w14:textId="59B326F6" w:rsidR="009C2A33" w:rsidRPr="00656164" w:rsidRDefault="009C2A33" w:rsidP="00076BCE"/>
    <w:p w14:paraId="48EA8B20" w14:textId="68E829B5" w:rsidR="009C2A33" w:rsidRPr="00656164" w:rsidRDefault="009C2A33" w:rsidP="00076BCE"/>
    <w:p w14:paraId="2D94F1DA" w14:textId="460EFDA7" w:rsidR="009C2A33" w:rsidRPr="00656164" w:rsidRDefault="009C2A33" w:rsidP="00076BCE"/>
    <w:p w14:paraId="4825D81E" w14:textId="6EE0D8AD" w:rsidR="009C2A33" w:rsidRPr="00656164" w:rsidRDefault="009C2A33" w:rsidP="00076BCE"/>
    <w:p w14:paraId="42E566A0" w14:textId="759ED2AD" w:rsidR="009C2A33" w:rsidRPr="00656164" w:rsidRDefault="009C2A33" w:rsidP="00076BCE"/>
    <w:p w14:paraId="69052CC8" w14:textId="0693F144" w:rsidR="009C2A33" w:rsidRPr="00656164" w:rsidRDefault="009C2A33" w:rsidP="00076BCE"/>
    <w:p w14:paraId="749B73CC" w14:textId="0AB65EDC" w:rsidR="009C2A33" w:rsidRPr="00656164" w:rsidRDefault="009C2A33" w:rsidP="00076BCE"/>
    <w:p w14:paraId="1161DA3E" w14:textId="71FE3877" w:rsidR="009C2A33" w:rsidRPr="00656164" w:rsidRDefault="009C2A33" w:rsidP="00076BCE"/>
    <w:p w14:paraId="40C9130F" w14:textId="7CECFA97" w:rsidR="009C2A33" w:rsidRPr="00656164" w:rsidRDefault="009C2A33" w:rsidP="00076BCE"/>
    <w:p w14:paraId="2963FD61" w14:textId="7BFC34D9" w:rsidR="009C2A33" w:rsidRPr="00656164" w:rsidRDefault="009C2A33" w:rsidP="00076BCE"/>
    <w:p w14:paraId="6672289D" w14:textId="2703C269" w:rsidR="002C74C0" w:rsidRPr="00656164" w:rsidRDefault="00B53519" w:rsidP="00B91975">
      <w:pPr>
        <w:pStyle w:val="ListParagraph"/>
      </w:pPr>
    </w:p>
    <w:sectPr w:rsidR="002C74C0" w:rsidRPr="00656164" w:rsidSect="0089714F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1CF38" w14:textId="77777777" w:rsidR="00B53519" w:rsidRDefault="00B53519" w:rsidP="00C6554A">
      <w:pPr>
        <w:spacing w:before="0" w:after="0" w:line="240" w:lineRule="auto"/>
      </w:pPr>
      <w:r>
        <w:separator/>
      </w:r>
    </w:p>
  </w:endnote>
  <w:endnote w:type="continuationSeparator" w:id="0">
    <w:p w14:paraId="04F7164B" w14:textId="77777777" w:rsidR="00B53519" w:rsidRDefault="00B5351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7544D" w14:textId="41A98B33" w:rsidR="002163EE" w:rsidRDefault="00ED7C44" w:rsidP="007B7F34">
    <w:pPr>
      <w:pStyle w:val="Footer"/>
      <w:jc w:val="center"/>
      <w:rPr>
        <w:noProof/>
      </w:rPr>
    </w:pPr>
    <w:r>
      <w:rPr>
        <w:noProof/>
        <w:lang w:bidi="sv-SE"/>
      </w:rPr>
      <w:t xml:space="preserve"> </w:t>
    </w:r>
    <w:r>
      <w:rPr>
        <w:noProof/>
        <w:lang w:bidi="sv-SE"/>
      </w:rPr>
      <w:fldChar w:fldCharType="begin"/>
    </w:r>
    <w:r>
      <w:rPr>
        <w:noProof/>
        <w:lang w:bidi="sv-SE"/>
      </w:rPr>
      <w:instrText xml:space="preserve"> PAGE  \* Arabic  \* MERGEFORMAT </w:instrText>
    </w:r>
    <w:r>
      <w:rPr>
        <w:noProof/>
        <w:lang w:bidi="sv-SE"/>
      </w:rPr>
      <w:fldChar w:fldCharType="separate"/>
    </w:r>
    <w:r w:rsidR="0089714F">
      <w:rPr>
        <w:noProof/>
        <w:lang w:bidi="sv-SE"/>
      </w:rPr>
      <w:t>1</w:t>
    </w:r>
    <w:r>
      <w:rPr>
        <w:noProof/>
        <w:lang w:bidi="sv-S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D257A08" w14:paraId="5C1B6A4B" w14:textId="77777777" w:rsidTr="4D257A08">
      <w:tc>
        <w:tcPr>
          <w:tcW w:w="2765" w:type="dxa"/>
        </w:tcPr>
        <w:p w14:paraId="6F2097E6" w14:textId="0904FC75" w:rsidR="4D257A08" w:rsidRDefault="4D257A08" w:rsidP="4D257A08">
          <w:pPr>
            <w:pStyle w:val="Header"/>
            <w:ind w:left="-115"/>
          </w:pPr>
        </w:p>
      </w:tc>
      <w:tc>
        <w:tcPr>
          <w:tcW w:w="2765" w:type="dxa"/>
        </w:tcPr>
        <w:p w14:paraId="2C58FF9F" w14:textId="7CA45274" w:rsidR="4D257A08" w:rsidRDefault="4D257A08" w:rsidP="4D257A08">
          <w:pPr>
            <w:pStyle w:val="Header"/>
            <w:jc w:val="center"/>
          </w:pPr>
        </w:p>
      </w:tc>
      <w:tc>
        <w:tcPr>
          <w:tcW w:w="2765" w:type="dxa"/>
        </w:tcPr>
        <w:p w14:paraId="57018C07" w14:textId="0850DDEF" w:rsidR="4D257A08" w:rsidRDefault="4D257A08" w:rsidP="4D257A08">
          <w:pPr>
            <w:pStyle w:val="Header"/>
            <w:ind w:right="-115"/>
            <w:jc w:val="right"/>
          </w:pPr>
        </w:p>
      </w:tc>
    </w:tr>
  </w:tbl>
  <w:p w14:paraId="6C7DA40F" w14:textId="23968F59" w:rsidR="4D257A08" w:rsidRDefault="4D257A08" w:rsidP="4D257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B406A" w14:textId="77777777" w:rsidR="00B53519" w:rsidRDefault="00B5351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FDB8862" w14:textId="77777777" w:rsidR="00B53519" w:rsidRDefault="00B5351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D257A08" w14:paraId="1E6211DF" w14:textId="77777777" w:rsidTr="4D257A08">
      <w:tc>
        <w:tcPr>
          <w:tcW w:w="2765" w:type="dxa"/>
        </w:tcPr>
        <w:p w14:paraId="024BC443" w14:textId="1DE81604" w:rsidR="4D257A08" w:rsidRDefault="4D257A08" w:rsidP="4D257A08">
          <w:pPr>
            <w:pStyle w:val="Header"/>
            <w:ind w:left="-115"/>
          </w:pPr>
        </w:p>
      </w:tc>
      <w:tc>
        <w:tcPr>
          <w:tcW w:w="2765" w:type="dxa"/>
        </w:tcPr>
        <w:p w14:paraId="7548FD40" w14:textId="062DBE78" w:rsidR="4D257A08" w:rsidRDefault="4D257A08" w:rsidP="4D257A08">
          <w:pPr>
            <w:pStyle w:val="Header"/>
            <w:jc w:val="center"/>
          </w:pPr>
        </w:p>
      </w:tc>
      <w:tc>
        <w:tcPr>
          <w:tcW w:w="2765" w:type="dxa"/>
        </w:tcPr>
        <w:p w14:paraId="06BD2AAA" w14:textId="5321D603" w:rsidR="4D257A08" w:rsidRDefault="4D257A08" w:rsidP="4D257A08">
          <w:pPr>
            <w:pStyle w:val="Header"/>
            <w:ind w:right="-115"/>
            <w:jc w:val="right"/>
          </w:pPr>
        </w:p>
      </w:tc>
    </w:tr>
  </w:tbl>
  <w:p w14:paraId="4B3EE92E" w14:textId="36B634E7" w:rsidR="4D257A08" w:rsidRDefault="4D257A08" w:rsidP="4D257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D257A08" w14:paraId="1F016F72" w14:textId="77777777" w:rsidTr="4D257A08">
      <w:tc>
        <w:tcPr>
          <w:tcW w:w="2765" w:type="dxa"/>
        </w:tcPr>
        <w:p w14:paraId="20632F5D" w14:textId="2273103A" w:rsidR="4D257A08" w:rsidRDefault="4D257A08" w:rsidP="4D257A08">
          <w:pPr>
            <w:pStyle w:val="Header"/>
            <w:ind w:left="-115"/>
          </w:pPr>
        </w:p>
      </w:tc>
      <w:tc>
        <w:tcPr>
          <w:tcW w:w="2765" w:type="dxa"/>
        </w:tcPr>
        <w:p w14:paraId="438DC063" w14:textId="6D6A54FC" w:rsidR="4D257A08" w:rsidRDefault="4D257A08" w:rsidP="4D257A08">
          <w:pPr>
            <w:pStyle w:val="Header"/>
            <w:jc w:val="center"/>
          </w:pPr>
        </w:p>
      </w:tc>
      <w:tc>
        <w:tcPr>
          <w:tcW w:w="2765" w:type="dxa"/>
        </w:tcPr>
        <w:p w14:paraId="7BFB668E" w14:textId="2C8E480D" w:rsidR="4D257A08" w:rsidRDefault="4D257A08" w:rsidP="4D257A08">
          <w:pPr>
            <w:pStyle w:val="Header"/>
            <w:ind w:right="-115"/>
            <w:jc w:val="right"/>
          </w:pPr>
        </w:p>
      </w:tc>
    </w:tr>
  </w:tbl>
  <w:p w14:paraId="4B5C977B" w14:textId="3935A550" w:rsidR="4D257A08" w:rsidRDefault="4D257A08" w:rsidP="4D257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1D7191"/>
    <w:multiLevelType w:val="hybridMultilevel"/>
    <w:tmpl w:val="44D28E7E"/>
    <w:lvl w:ilvl="0" w:tplc="4436418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8D55BBE"/>
    <w:multiLevelType w:val="hybridMultilevel"/>
    <w:tmpl w:val="99B41D86"/>
    <w:lvl w:ilvl="0" w:tplc="CCE4FFD0">
      <w:start w:val="5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248B5"/>
    <w:multiLevelType w:val="hybridMultilevel"/>
    <w:tmpl w:val="23FE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400D4"/>
    <w:multiLevelType w:val="hybridMultilevel"/>
    <w:tmpl w:val="2B9EC4CE"/>
    <w:lvl w:ilvl="0" w:tplc="72BAD132">
      <w:start w:val="5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9B2462"/>
    <w:multiLevelType w:val="hybridMultilevel"/>
    <w:tmpl w:val="139A5F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3"/>
  </w:num>
  <w:num w:numId="18">
    <w:abstractNumId w:val="15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04"/>
    <w:rsid w:val="00004156"/>
    <w:rsid w:val="00074EBC"/>
    <w:rsid w:val="00076B92"/>
    <w:rsid w:val="00076BCE"/>
    <w:rsid w:val="000939A5"/>
    <w:rsid w:val="000964EB"/>
    <w:rsid w:val="000D3EA1"/>
    <w:rsid w:val="000D4CCA"/>
    <w:rsid w:val="00102252"/>
    <w:rsid w:val="00111254"/>
    <w:rsid w:val="00120E0A"/>
    <w:rsid w:val="0015249F"/>
    <w:rsid w:val="00164108"/>
    <w:rsid w:val="001858B7"/>
    <w:rsid w:val="001C7D9C"/>
    <w:rsid w:val="001C7FF4"/>
    <w:rsid w:val="001D1A7C"/>
    <w:rsid w:val="001E2EE1"/>
    <w:rsid w:val="002170A2"/>
    <w:rsid w:val="00222721"/>
    <w:rsid w:val="0023671F"/>
    <w:rsid w:val="002554CD"/>
    <w:rsid w:val="00293B83"/>
    <w:rsid w:val="00295CA1"/>
    <w:rsid w:val="002A0BF4"/>
    <w:rsid w:val="002B06E0"/>
    <w:rsid w:val="002B4294"/>
    <w:rsid w:val="002F059B"/>
    <w:rsid w:val="00301581"/>
    <w:rsid w:val="00333D0D"/>
    <w:rsid w:val="00344C34"/>
    <w:rsid w:val="003A0C46"/>
    <w:rsid w:val="0040214A"/>
    <w:rsid w:val="00412ECC"/>
    <w:rsid w:val="004252CD"/>
    <w:rsid w:val="004526AB"/>
    <w:rsid w:val="00453576"/>
    <w:rsid w:val="004733FE"/>
    <w:rsid w:val="004A01F0"/>
    <w:rsid w:val="004B4EF2"/>
    <w:rsid w:val="004C049F"/>
    <w:rsid w:val="004C7F14"/>
    <w:rsid w:val="004E7DF7"/>
    <w:rsid w:val="005000E2"/>
    <w:rsid w:val="005119F6"/>
    <w:rsid w:val="0053126E"/>
    <w:rsid w:val="00556A9C"/>
    <w:rsid w:val="00557898"/>
    <w:rsid w:val="00567CA2"/>
    <w:rsid w:val="00585F86"/>
    <w:rsid w:val="00586F95"/>
    <w:rsid w:val="00590476"/>
    <w:rsid w:val="005A11C5"/>
    <w:rsid w:val="005E3032"/>
    <w:rsid w:val="005E4293"/>
    <w:rsid w:val="005F27F1"/>
    <w:rsid w:val="00604DF8"/>
    <w:rsid w:val="00606803"/>
    <w:rsid w:val="00614D99"/>
    <w:rsid w:val="00622404"/>
    <w:rsid w:val="00626D44"/>
    <w:rsid w:val="00634BC3"/>
    <w:rsid w:val="00656164"/>
    <w:rsid w:val="00667526"/>
    <w:rsid w:val="00670FC9"/>
    <w:rsid w:val="00682740"/>
    <w:rsid w:val="00684324"/>
    <w:rsid w:val="006879E6"/>
    <w:rsid w:val="0069502A"/>
    <w:rsid w:val="006A3CE7"/>
    <w:rsid w:val="006A543B"/>
    <w:rsid w:val="006C31CA"/>
    <w:rsid w:val="006E19A4"/>
    <w:rsid w:val="006E7035"/>
    <w:rsid w:val="006F4874"/>
    <w:rsid w:val="006F7762"/>
    <w:rsid w:val="007009C7"/>
    <w:rsid w:val="00706F22"/>
    <w:rsid w:val="00725941"/>
    <w:rsid w:val="00735EB6"/>
    <w:rsid w:val="007636D4"/>
    <w:rsid w:val="0076417C"/>
    <w:rsid w:val="007A57D0"/>
    <w:rsid w:val="007B7F34"/>
    <w:rsid w:val="007C0FF9"/>
    <w:rsid w:val="007D4291"/>
    <w:rsid w:val="007E4516"/>
    <w:rsid w:val="00800F53"/>
    <w:rsid w:val="00811E9F"/>
    <w:rsid w:val="00842196"/>
    <w:rsid w:val="00842371"/>
    <w:rsid w:val="00884790"/>
    <w:rsid w:val="00893A20"/>
    <w:rsid w:val="0089714F"/>
    <w:rsid w:val="008B7FCC"/>
    <w:rsid w:val="008C0DAE"/>
    <w:rsid w:val="008D7C96"/>
    <w:rsid w:val="008E4F66"/>
    <w:rsid w:val="008E514B"/>
    <w:rsid w:val="009111CB"/>
    <w:rsid w:val="00921CC3"/>
    <w:rsid w:val="009434E5"/>
    <w:rsid w:val="009454F2"/>
    <w:rsid w:val="0094637F"/>
    <w:rsid w:val="00972BC7"/>
    <w:rsid w:val="00972EBA"/>
    <w:rsid w:val="009745E5"/>
    <w:rsid w:val="009C2A33"/>
    <w:rsid w:val="009F1671"/>
    <w:rsid w:val="009F2CBD"/>
    <w:rsid w:val="00A04DB0"/>
    <w:rsid w:val="00A1429A"/>
    <w:rsid w:val="00A17990"/>
    <w:rsid w:val="00A17DE5"/>
    <w:rsid w:val="00A2025F"/>
    <w:rsid w:val="00A242D5"/>
    <w:rsid w:val="00A34B3C"/>
    <w:rsid w:val="00A43F4C"/>
    <w:rsid w:val="00A468C9"/>
    <w:rsid w:val="00A46A0B"/>
    <w:rsid w:val="00A97CC7"/>
    <w:rsid w:val="00AA34F9"/>
    <w:rsid w:val="00AB24EA"/>
    <w:rsid w:val="00AB4CF1"/>
    <w:rsid w:val="00AB4E9F"/>
    <w:rsid w:val="00AB5E70"/>
    <w:rsid w:val="00AD0940"/>
    <w:rsid w:val="00AE7D35"/>
    <w:rsid w:val="00AF1DA8"/>
    <w:rsid w:val="00B11EF2"/>
    <w:rsid w:val="00B15D0E"/>
    <w:rsid w:val="00B424B2"/>
    <w:rsid w:val="00B53519"/>
    <w:rsid w:val="00B83A91"/>
    <w:rsid w:val="00B84575"/>
    <w:rsid w:val="00B91975"/>
    <w:rsid w:val="00B94CE3"/>
    <w:rsid w:val="00BB1618"/>
    <w:rsid w:val="00BB3975"/>
    <w:rsid w:val="00BC41A3"/>
    <w:rsid w:val="00BD5D04"/>
    <w:rsid w:val="00BE7765"/>
    <w:rsid w:val="00BF4AB1"/>
    <w:rsid w:val="00C22037"/>
    <w:rsid w:val="00C3066F"/>
    <w:rsid w:val="00C3090E"/>
    <w:rsid w:val="00C469BB"/>
    <w:rsid w:val="00C5359E"/>
    <w:rsid w:val="00C6238C"/>
    <w:rsid w:val="00C6554A"/>
    <w:rsid w:val="00C752BD"/>
    <w:rsid w:val="00CA1304"/>
    <w:rsid w:val="00CD38A7"/>
    <w:rsid w:val="00CF1873"/>
    <w:rsid w:val="00CF41D9"/>
    <w:rsid w:val="00D50B2D"/>
    <w:rsid w:val="00D64593"/>
    <w:rsid w:val="00D74973"/>
    <w:rsid w:val="00D75375"/>
    <w:rsid w:val="00D8483B"/>
    <w:rsid w:val="00DA1CA7"/>
    <w:rsid w:val="00DB6D2C"/>
    <w:rsid w:val="00DD58EA"/>
    <w:rsid w:val="00DF2985"/>
    <w:rsid w:val="00E40928"/>
    <w:rsid w:val="00E567B5"/>
    <w:rsid w:val="00E64162"/>
    <w:rsid w:val="00E92B33"/>
    <w:rsid w:val="00EA1DB1"/>
    <w:rsid w:val="00EB2EE2"/>
    <w:rsid w:val="00EB53B9"/>
    <w:rsid w:val="00EB6F53"/>
    <w:rsid w:val="00EC6775"/>
    <w:rsid w:val="00ED0A92"/>
    <w:rsid w:val="00ED7C44"/>
    <w:rsid w:val="00EF06CA"/>
    <w:rsid w:val="00EF690C"/>
    <w:rsid w:val="00F0190B"/>
    <w:rsid w:val="00F22D64"/>
    <w:rsid w:val="00F45D0F"/>
    <w:rsid w:val="00F55451"/>
    <w:rsid w:val="00F825F9"/>
    <w:rsid w:val="00FC7EAB"/>
    <w:rsid w:val="4D25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E3745"/>
  <w15:chartTrackingRefBased/>
  <w15:docId w15:val="{59D738F4-0747-4E7D-AC97-7FCDE0C2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sv-S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E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rmation">
    <w:name w:val="Kontaktinformation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4219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fer\AppData\Local\Microsoft\Office\16.0\DTS\sv-SE%7b2AD17F0C-0B54-4663-84D0-62C048D4849B%7d\%7b40605917-EF3C-4B92-95EC-7AE33901436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F12EFB6A0B0444A9DB00B9058968F6" ma:contentTypeVersion="3" ma:contentTypeDescription="Skapa ett nytt dokument." ma:contentTypeScope="" ma:versionID="faa13576ebb5c640d7aa23d87cdb1994">
  <xsd:schema xmlns:xsd="http://www.w3.org/2001/XMLSchema" xmlns:xs="http://www.w3.org/2001/XMLSchema" xmlns:p="http://schemas.microsoft.com/office/2006/metadata/properties" xmlns:ns2="e63314f5-9766-443b-a6fa-5b6a6dec9f60" targetNamespace="http://schemas.microsoft.com/office/2006/metadata/properties" ma:root="true" ma:fieldsID="236d5cda0914757ebfa230b14f0fb075" ns2:_="">
    <xsd:import namespace="e63314f5-9766-443b-a6fa-5b6a6dec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314f5-9766-443b-a6fa-5b6a6dec9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132F-AD5A-41C4-B710-7FC466D5F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D4A32A-2483-438A-8EA3-E5EBB15ED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314f5-9766-443b-a6fa-5b6a6dec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CE2896-E9E1-40BC-B23F-07CDFD1AB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110089-84BB-45BE-B3B4-71D19511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{40605917-EF3C-4B92-95EC-7AE339014362}tf02835058_win32.dotx</Template>
  <TotalTime>0</TotalTime>
  <Pages>8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Ferguson</dc:creator>
  <cp:keywords/>
  <dc:description/>
  <cp:lastModifiedBy>Sebastian Sialis</cp:lastModifiedBy>
  <cp:revision>168</cp:revision>
  <dcterms:created xsi:type="dcterms:W3CDTF">2021-01-21T08:26:00Z</dcterms:created>
  <dcterms:modified xsi:type="dcterms:W3CDTF">2021-06-05T16:38:00Z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0x01010021F12EFB6A0B0444A9DB00B9058968F6</vt:lpwstr>
  </property>
</Properties>
</file>